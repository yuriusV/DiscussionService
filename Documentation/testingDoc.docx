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bookmarkStart w:id="0" w:name="_Toc10316386"/>
      <w:r w:rsidRPr="007E6573">
        <w:rPr>
          <w:b/>
          <w:bCs/>
          <w:sz w:val="28"/>
          <w:szCs w:val="28"/>
        </w:rPr>
        <w:t>Факультет  інформатики та обчислювальної техніки</w:t>
      </w:r>
    </w:p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E6573">
        <w:rPr>
          <w:b/>
          <w:bCs/>
          <w:sz w:val="28"/>
          <w:szCs w:val="28"/>
        </w:rPr>
        <w:t>Кафедра автоматизованих систем обробки інформації і управління</w:t>
      </w:r>
    </w:p>
    <w:p w:rsidR="007E6573" w:rsidRPr="007E6573" w:rsidRDefault="007E6573" w:rsidP="007E6573">
      <w:pPr>
        <w:autoSpaceDE w:val="0"/>
        <w:autoSpaceDN w:val="0"/>
        <w:adjustRightInd w:val="0"/>
        <w:rPr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“ЗАТВЕРДЖЕНО”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В.о. завідувача кафедри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____________ О.А. Павлов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“___” ____________ 2019 р.</w:t>
      </w: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E6573">
        <w:rPr>
          <w:b/>
          <w:bCs/>
          <w:sz w:val="28"/>
          <w:szCs w:val="28"/>
          <w:lang w:val="ru-RU"/>
        </w:rPr>
        <w:t>ПРОГРАМН</w:t>
      </w:r>
      <w:r w:rsidRPr="007E6573">
        <w:rPr>
          <w:b/>
          <w:bCs/>
          <w:sz w:val="28"/>
          <w:szCs w:val="28"/>
        </w:rPr>
        <w:t>І ЗАСОБИ ДЛЯ СТВОРЕННЯ ІНТЕРАКТИВНОГО КІНО</w:t>
      </w:r>
    </w:p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E6573">
        <w:rPr>
          <w:b/>
          <w:bCs/>
          <w:sz w:val="28"/>
          <w:szCs w:val="28"/>
        </w:rPr>
        <w:t>Програма та методика тестування</w:t>
      </w:r>
    </w:p>
    <w:p w:rsidR="007E6573" w:rsidRPr="007E6573" w:rsidRDefault="007E6573" w:rsidP="007E657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E6573">
        <w:rPr>
          <w:sz w:val="28"/>
          <w:szCs w:val="28"/>
        </w:rPr>
        <w:t>КПІ.ІП-ХХ</w:t>
      </w:r>
      <w:bookmarkStart w:id="1" w:name="_GoBack"/>
      <w:bookmarkEnd w:id="1"/>
      <w:r w:rsidRPr="007E6573">
        <w:rPr>
          <w:sz w:val="28"/>
          <w:szCs w:val="28"/>
        </w:rPr>
        <w:t>ХХ.</w:t>
      </w:r>
      <w:r w:rsidRPr="007E6573">
        <w:rPr>
          <w:sz w:val="27"/>
          <w:szCs w:val="27"/>
        </w:rPr>
        <w:t xml:space="preserve"> 045440.</w:t>
      </w:r>
      <w:r w:rsidRPr="007E6573">
        <w:rPr>
          <w:sz w:val="28"/>
          <w:szCs w:val="28"/>
        </w:rPr>
        <w:t>02.51</w:t>
      </w:r>
    </w:p>
    <w:p w:rsidR="007E6573" w:rsidRPr="007E6573" w:rsidRDefault="007E6573" w:rsidP="00E138BC"/>
    <w:tbl>
      <w:tblPr>
        <w:tblW w:w="0" w:type="auto"/>
        <w:tblLook w:val="04A0" w:firstRow="1" w:lastRow="0" w:firstColumn="1" w:lastColumn="0" w:noHBand="0" w:noVBand="1"/>
      </w:tblPr>
      <w:tblGrid>
        <w:gridCol w:w="4801"/>
        <w:gridCol w:w="4836"/>
      </w:tblGrid>
      <w:tr w:rsidR="007E6573" w:rsidRPr="007E6573" w:rsidTr="00FB455D">
        <w:tc>
          <w:tcPr>
            <w:tcW w:w="4926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“ПОГОДЖЕНО”</w:t>
            </w:r>
          </w:p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Керівник проекту:</w:t>
            </w:r>
          </w:p>
          <w:p w:rsidR="007E6573" w:rsidRPr="00FC27B5" w:rsidRDefault="00FC27B5" w:rsidP="00FB455D">
            <w:pPr>
              <w:autoSpaceDE w:val="0"/>
              <w:autoSpaceDN w:val="0"/>
              <w:adjustRightInd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_______________ Ю.</w:t>
            </w:r>
            <w:r>
              <w:rPr>
                <w:sz w:val="28"/>
                <w:szCs w:val="28"/>
                <w:lang w:val="ru-RU"/>
              </w:rPr>
              <w:t>М</w:t>
            </w:r>
            <w:r w:rsidR="007E6573" w:rsidRPr="00FB455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Крамар</w:t>
            </w:r>
          </w:p>
          <w:p w:rsidR="007E6573" w:rsidRPr="007E6573" w:rsidRDefault="007E6573" w:rsidP="00FB455D">
            <w:pPr>
              <w:ind w:firstLine="0"/>
            </w:pPr>
          </w:p>
        </w:tc>
        <w:tc>
          <w:tcPr>
            <w:tcW w:w="4927" w:type="dxa"/>
            <w:shd w:val="clear" w:color="auto" w:fill="auto"/>
          </w:tcPr>
          <w:p w:rsidR="007E6573" w:rsidRPr="007E6573" w:rsidRDefault="007E6573" w:rsidP="00FB455D">
            <w:pPr>
              <w:ind w:firstLine="0"/>
            </w:pPr>
          </w:p>
        </w:tc>
      </w:tr>
      <w:tr w:rsidR="007E6573" w:rsidRPr="007E6573" w:rsidTr="00FB455D">
        <w:tc>
          <w:tcPr>
            <w:tcW w:w="4926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Нормоконтроль:</w:t>
            </w:r>
          </w:p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________________ К.І. Ліщук</w:t>
            </w:r>
          </w:p>
          <w:p w:rsidR="007E6573" w:rsidRPr="007E6573" w:rsidRDefault="007E6573" w:rsidP="00FB455D">
            <w:pPr>
              <w:ind w:firstLine="0"/>
            </w:pPr>
          </w:p>
        </w:tc>
        <w:tc>
          <w:tcPr>
            <w:tcW w:w="4927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Виконавець:</w:t>
            </w:r>
          </w:p>
          <w:p w:rsidR="007E6573" w:rsidRPr="00FB455D" w:rsidRDefault="00FC27B5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_______________Ю.О</w:t>
            </w:r>
            <w:r w:rsidR="007E6573" w:rsidRPr="00FB455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Ващенко</w:t>
            </w:r>
          </w:p>
          <w:p w:rsidR="007E6573" w:rsidRPr="007E6573" w:rsidRDefault="007E6573" w:rsidP="00FB455D">
            <w:pPr>
              <w:ind w:firstLine="0"/>
            </w:pPr>
          </w:p>
        </w:tc>
      </w:tr>
    </w:tbl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E138BC" w:rsidRPr="007E6573" w:rsidRDefault="007E6573" w:rsidP="007E6573">
      <w:pPr>
        <w:jc w:val="center"/>
      </w:pPr>
      <w:r w:rsidRPr="007E6573">
        <w:rPr>
          <w:sz w:val="28"/>
          <w:szCs w:val="28"/>
        </w:rPr>
        <w:t>Київ – 2019 року</w:t>
      </w:r>
      <w:bookmarkEnd w:id="0"/>
    </w:p>
    <w:p w:rsidR="007E6573" w:rsidRDefault="007E6573" w:rsidP="007E6573">
      <w:pPr>
        <w:ind w:firstLine="0"/>
        <w:rPr>
          <w:sz w:val="28"/>
          <w:szCs w:val="28"/>
        </w:rPr>
      </w:pPr>
    </w:p>
    <w:p w:rsidR="00FB455D" w:rsidRPr="00FB455D" w:rsidRDefault="00FB455D" w:rsidP="00FB455D">
      <w:pPr>
        <w:jc w:val="center"/>
        <w:rPr>
          <w:b/>
          <w:sz w:val="28"/>
          <w:szCs w:val="28"/>
        </w:rPr>
      </w:pPr>
      <w:r w:rsidRPr="009F1F75">
        <w:rPr>
          <w:b/>
          <w:sz w:val="28"/>
          <w:szCs w:val="28"/>
        </w:rPr>
        <w:lastRenderedPageBreak/>
        <w:t>ЗМІСТ</w:t>
      </w:r>
    </w:p>
    <w:p w:rsidR="00FB455D" w:rsidRPr="00FB455D" w:rsidRDefault="00FB455D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r>
        <w:fldChar w:fldCharType="begin"/>
      </w:r>
      <w:r w:rsidRPr="00FC27B5">
        <w:rPr>
          <w:lang w:val="uk-UA"/>
        </w:rPr>
        <w:instrText xml:space="preserve"> </w:instrText>
      </w:r>
      <w:r>
        <w:instrText>TOC</w:instrText>
      </w:r>
      <w:r w:rsidRPr="00FC27B5">
        <w:rPr>
          <w:lang w:val="uk-UA"/>
        </w:rPr>
        <w:instrText xml:space="preserve"> \</w:instrText>
      </w:r>
      <w:r>
        <w:instrText>o</w:instrText>
      </w:r>
      <w:r w:rsidRPr="00FC27B5">
        <w:rPr>
          <w:lang w:val="uk-UA"/>
        </w:rPr>
        <w:instrText xml:space="preserve"> "1-3" \</w:instrText>
      </w:r>
      <w:r>
        <w:instrText>h</w:instrText>
      </w:r>
      <w:r w:rsidRPr="00FC27B5">
        <w:rPr>
          <w:lang w:val="uk-UA"/>
        </w:rPr>
        <w:instrText xml:space="preserve"> \</w:instrText>
      </w:r>
      <w:r>
        <w:instrText>z</w:instrText>
      </w:r>
      <w:r w:rsidRPr="00FC27B5">
        <w:rPr>
          <w:lang w:val="uk-UA"/>
        </w:rPr>
        <w:instrText xml:space="preserve"> \</w:instrText>
      </w:r>
      <w:r>
        <w:instrText xml:space="preserve">u </w:instrText>
      </w:r>
      <w:r>
        <w:fldChar w:fldCharType="separate"/>
      </w:r>
      <w:hyperlink w:anchor="_Toc10319037" w:history="1">
        <w:r w:rsidRPr="00CC6249">
          <w:rPr>
            <w:rStyle w:val="Hyperlink"/>
            <w:noProof/>
          </w:rPr>
          <w:t>1</w:t>
        </w:r>
        <w:r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Pr="00CC6249">
          <w:rPr>
            <w:rStyle w:val="Hyperlink"/>
            <w:noProof/>
          </w:rPr>
          <w:t>Аналіз якості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38" w:history="1">
        <w:r w:rsidR="00FB455D" w:rsidRPr="00CC6249">
          <w:rPr>
            <w:rStyle w:val="Hyperlink"/>
            <w:noProof/>
          </w:rPr>
          <w:t>2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Підходи до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_Toc10319038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39" w:history="1">
        <w:r w:rsidR="00FB455D" w:rsidRPr="00CC6249">
          <w:rPr>
            <w:rStyle w:val="Hyperlink"/>
            <w:noProof/>
          </w:rPr>
          <w:t>2.1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Інтеграційне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_Toc10319039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0" w:history="1">
        <w:r w:rsidR="00FB455D" w:rsidRPr="00CC6249">
          <w:rPr>
            <w:rStyle w:val="Hyperlink"/>
            <w:noProof/>
          </w:rPr>
          <w:t>2.2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Компонентне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_Toc10319040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1" w:history="1">
        <w:r w:rsidR="00FB455D" w:rsidRPr="00CC6249">
          <w:rPr>
            <w:rStyle w:val="Hyperlink"/>
            <w:noProof/>
          </w:rPr>
          <w:t>2.3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Тестування продуктивності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_Toc10319041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42" w:history="1">
        <w:r w:rsidR="00FB455D" w:rsidRPr="00CC6249">
          <w:rPr>
            <w:rStyle w:val="Hyperlink"/>
            <w:noProof/>
          </w:rPr>
          <w:t>3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Критерії проходження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_Toc10319042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3" w:history="1">
        <w:r w:rsidR="00FB455D" w:rsidRPr="00CC6249">
          <w:rPr>
            <w:rStyle w:val="Hyperlink"/>
            <w:noProof/>
          </w:rPr>
          <w:t>3.1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Інтеграційне тестування, Компонентне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_Toc10319043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4" w:history="1">
        <w:r w:rsidR="00FB455D" w:rsidRPr="00CC6249">
          <w:rPr>
            <w:rStyle w:val="Hyperlink"/>
            <w:noProof/>
          </w:rPr>
          <w:t>3.2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Тестування швидкодії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_Toc10319044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45" w:history="1">
        <w:r w:rsidR="00FB455D" w:rsidRPr="00CC6249">
          <w:rPr>
            <w:rStyle w:val="Hyperlink"/>
            <w:noProof/>
          </w:rPr>
          <w:t>4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Процес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_Toc10319045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6" w:history="1">
        <w:r w:rsidR="00FB455D" w:rsidRPr="00CC6249">
          <w:rPr>
            <w:rStyle w:val="Hyperlink"/>
            <w:noProof/>
          </w:rPr>
          <w:t>4.1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Дані до тестів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_Toc10319046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7" w:history="1">
        <w:r w:rsidR="00FB455D" w:rsidRPr="00CC6249">
          <w:rPr>
            <w:rStyle w:val="Hyperlink"/>
            <w:noProof/>
          </w:rPr>
          <w:t>4.2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Задачі тесту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_Toc10319047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48" w:history="1">
        <w:r w:rsidR="00FB455D" w:rsidRPr="00CC6249">
          <w:rPr>
            <w:rStyle w:val="Hyperlink"/>
            <w:noProof/>
          </w:rPr>
          <w:t>5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Вимоги до середовища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_Toc10319048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9" w:history="1">
        <w:r w:rsidR="00FB455D" w:rsidRPr="00CC6249">
          <w:rPr>
            <w:rStyle w:val="Hyperlink"/>
            <w:noProof/>
          </w:rPr>
          <w:t>5.1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Апаратна частина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_Toc10319049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50" w:history="1">
        <w:r w:rsidR="00FB455D" w:rsidRPr="00CC6249">
          <w:rPr>
            <w:rStyle w:val="Hyperlink"/>
            <w:noProof/>
          </w:rPr>
          <w:t>5.2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Вимоги до безпеки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_Toc10319050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51" w:history="1">
        <w:r w:rsidR="00FB455D" w:rsidRPr="00CC6249">
          <w:rPr>
            <w:rStyle w:val="Hyperlink"/>
            <w:noProof/>
          </w:rPr>
          <w:t>5.3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Інструменти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_Toc10319051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C25DE5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52" w:history="1">
        <w:r w:rsidR="00FB455D" w:rsidRPr="00CC6249">
          <w:rPr>
            <w:rStyle w:val="Hyperlink"/>
            <w:noProof/>
          </w:rPr>
          <w:t>6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Опис контрольного прикладу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_Toc10319052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Default="00FB455D">
      <w:r>
        <w:rPr>
          <w:b/>
          <w:bCs/>
        </w:rPr>
        <w:fldChar w:fldCharType="end"/>
      </w:r>
    </w:p>
    <w:p w:rsidR="00FB455D" w:rsidRPr="00603BDA" w:rsidRDefault="00FB455D" w:rsidP="00FB455D">
      <w:pPr>
        <w:jc w:val="center"/>
        <w:rPr>
          <w:b/>
          <w:sz w:val="28"/>
          <w:szCs w:val="28"/>
          <w:lang w:val="ru-RU"/>
        </w:rPr>
      </w:pPr>
    </w:p>
    <w:p w:rsidR="007E6573" w:rsidRDefault="007E6573" w:rsidP="007E6573">
      <w:pPr>
        <w:pStyle w:val="Heading1"/>
      </w:pPr>
      <w:bookmarkStart w:id="2" w:name="_Toc10319037"/>
      <w:r>
        <w:lastRenderedPageBreak/>
        <w:t>Аналіз якості програмного забезпечення</w:t>
      </w:r>
      <w:bookmarkEnd w:id="2"/>
    </w:p>
    <w:p w:rsidR="00E138BC" w:rsidRPr="007E6573" w:rsidRDefault="00E138BC" w:rsidP="007E6573">
      <w:pPr>
        <w:ind w:firstLine="0"/>
        <w:rPr>
          <w:sz w:val="28"/>
          <w:szCs w:val="28"/>
        </w:rPr>
      </w:pPr>
      <w:r w:rsidRPr="007E6573">
        <w:rPr>
          <w:sz w:val="28"/>
          <w:szCs w:val="28"/>
        </w:rPr>
        <w:t>Аналіз якості розроблених програмних засобів є одним з ключових елементів процесу розробки та впровадження. Якість – суб’єктивне поняття, що позначає відповідність між очікуваною користувачем поведінкою та реальністю. Оскільки якість не є вимірюваною тестування як один з елементів контролю якості займається перевіркою методом порівняння чіткої специфікації з результатами роботи коду у кінцевому наборі тестів.</w:t>
      </w:r>
    </w:p>
    <w:p w:rsidR="00E138BC" w:rsidRPr="007E6573" w:rsidRDefault="00E138BC" w:rsidP="00E138BC">
      <w:pPr>
        <w:ind w:firstLine="708"/>
        <w:rPr>
          <w:sz w:val="28"/>
          <w:szCs w:val="28"/>
        </w:rPr>
      </w:pPr>
      <w:r w:rsidRPr="007E6573">
        <w:rPr>
          <w:sz w:val="28"/>
          <w:szCs w:val="28"/>
        </w:rPr>
        <w:t>План тестування наводить набір функцій програмних засобів які будуть протестовані, а також типи тестів, необхідні ресурси, тощо.</w:t>
      </w:r>
    </w:p>
    <w:p w:rsidR="00E138BC" w:rsidRPr="007E6573" w:rsidRDefault="00E138BC" w:rsidP="00E138BC">
      <w:pPr>
        <w:ind w:firstLine="708"/>
        <w:rPr>
          <w:sz w:val="28"/>
          <w:szCs w:val="28"/>
        </w:rPr>
      </w:pPr>
      <w:r w:rsidRPr="007E6573">
        <w:rPr>
          <w:sz w:val="28"/>
          <w:szCs w:val="28"/>
        </w:rPr>
        <w:t xml:space="preserve">План тестування включає виконання тестування всіх частей продукту, </w:t>
      </w:r>
      <w:r w:rsidRPr="007E6573">
        <w:rPr>
          <w:sz w:val="28"/>
          <w:szCs w:val="28"/>
          <w:lang w:val="ru-RU"/>
        </w:rPr>
        <w:t>в</w:t>
      </w:r>
      <w:r w:rsidRPr="007E6573">
        <w:rPr>
          <w:sz w:val="28"/>
          <w:szCs w:val="28"/>
        </w:rPr>
        <w:t xml:space="preserve">ід інтерпретатора мови </w:t>
      </w:r>
      <w:r w:rsidRPr="007E6573">
        <w:rPr>
          <w:sz w:val="28"/>
          <w:szCs w:val="28"/>
          <w:lang w:val="en-US"/>
        </w:rPr>
        <w:t>Plotter</w:t>
      </w:r>
      <w:r w:rsidRPr="007E6573">
        <w:rPr>
          <w:sz w:val="28"/>
          <w:szCs w:val="28"/>
          <w:lang w:val="ru-RU"/>
        </w:rPr>
        <w:t xml:space="preserve"> до авторизац</w:t>
      </w:r>
      <w:r w:rsidRPr="007E6573">
        <w:rPr>
          <w:sz w:val="28"/>
          <w:szCs w:val="28"/>
        </w:rPr>
        <w:t>ійної частини.</w:t>
      </w:r>
    </w:p>
    <w:p w:rsidR="00E138BC" w:rsidRPr="007E6573" w:rsidRDefault="00E138BC" w:rsidP="00E138BC">
      <w:pPr>
        <w:rPr>
          <w:sz w:val="28"/>
          <w:szCs w:val="28"/>
        </w:rPr>
      </w:pPr>
      <w:r w:rsidRPr="007E6573">
        <w:rPr>
          <w:sz w:val="28"/>
          <w:szCs w:val="28"/>
        </w:rPr>
        <w:t>У даному плані будуть протестовані наступні функції: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Авторизація користувачів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Реєстрація користувачів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  <w:lang w:val="ru-RU"/>
        </w:rPr>
        <w:t>Створення ф</w:t>
      </w:r>
      <w:r w:rsidRPr="007E6573">
        <w:rPr>
          <w:sz w:val="28"/>
          <w:szCs w:val="28"/>
        </w:rPr>
        <w:t>ільмів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Додавання страйпів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Завантаження відеоматеріалу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 xml:space="preserve">Збереження </w:t>
      </w:r>
      <w:r w:rsidRPr="007E6573">
        <w:rPr>
          <w:sz w:val="28"/>
          <w:szCs w:val="28"/>
          <w:lang w:val="en-US"/>
        </w:rPr>
        <w:t>Plotter</w:t>
      </w:r>
      <w:r w:rsidRPr="007E6573">
        <w:rPr>
          <w:sz w:val="28"/>
          <w:szCs w:val="28"/>
          <w:lang w:val="ru-RU"/>
        </w:rPr>
        <w:t>-коду ф</w:t>
      </w:r>
      <w:r w:rsidRPr="007E6573">
        <w:rPr>
          <w:sz w:val="28"/>
          <w:szCs w:val="28"/>
        </w:rPr>
        <w:t>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Перегляд списку фільмів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Перегляд відео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numPr>
          <w:ilvl w:val="0"/>
          <w:numId w:val="16"/>
        </w:numPr>
        <w:rPr>
          <w:sz w:val="28"/>
          <w:szCs w:val="28"/>
        </w:rPr>
      </w:pPr>
      <w:r w:rsidRPr="007E6573">
        <w:rPr>
          <w:sz w:val="28"/>
          <w:szCs w:val="28"/>
        </w:rPr>
        <w:t>Прийняття рішень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ind w:firstLine="360"/>
        <w:rPr>
          <w:sz w:val="28"/>
          <w:szCs w:val="28"/>
          <w:lang w:val="en-US"/>
        </w:rPr>
      </w:pPr>
      <w:r w:rsidRPr="007E6573">
        <w:rPr>
          <w:sz w:val="28"/>
          <w:szCs w:val="28"/>
          <w:lang w:val="ru-RU"/>
        </w:rPr>
        <w:t>Тестов</w:t>
      </w:r>
      <w:r w:rsidRPr="007E6573">
        <w:rPr>
          <w:sz w:val="28"/>
          <w:szCs w:val="28"/>
        </w:rPr>
        <w:t>і модулі</w:t>
      </w:r>
      <w:r w:rsidRPr="007E6573">
        <w:rPr>
          <w:sz w:val="28"/>
          <w:szCs w:val="28"/>
          <w:lang w:val="en-US"/>
        </w:rPr>
        <w:t xml:space="preserve">: 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  <w:lang w:val="en-US"/>
        </w:rPr>
        <w:t>Автори</w:t>
      </w:r>
      <w:r w:rsidRPr="007E6573">
        <w:rPr>
          <w:sz w:val="28"/>
          <w:szCs w:val="28"/>
        </w:rPr>
        <w:t xml:space="preserve">зація </w:t>
      </w:r>
      <w:r w:rsidRPr="007E6573">
        <w:rPr>
          <w:sz w:val="28"/>
          <w:szCs w:val="28"/>
          <w:lang w:val="ru-RU"/>
        </w:rPr>
        <w:t>користувача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  <w:lang w:val="ru-RU"/>
        </w:rPr>
        <w:t>Авторизац</w:t>
      </w:r>
      <w:r w:rsidRPr="007E6573">
        <w:rPr>
          <w:sz w:val="28"/>
          <w:szCs w:val="28"/>
        </w:rPr>
        <w:t>ія користувача з невалідним паролем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Реєстрація користувача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Реєстрація користувача з невалідним емейлом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Реєстрація користувача з невалідним паролем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lastRenderedPageBreak/>
        <w:t>Створення фільму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Видалення фільму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Публікування та депублікування фільму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Створення та видалення страйпів;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Завантаження відео для страйпу;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Завантаження Plotter-коду фільму;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Завантаження коду, який використовує неіснючі страйпи;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Завантаження коду з порушеннями синтаксису;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Завантаження коду, який використовує неіснуючі змінні;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Завантаження коду з іншими порушеннями семантики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Перегляд списку фільмів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Отримання стану перегляду та перегляд відео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Прийняття рішень та отримання нового відео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2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Рестарт фільму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7E6573">
      <w:pPr>
        <w:pStyle w:val="Heading1"/>
      </w:pPr>
      <w:bookmarkStart w:id="3" w:name="_Toc10316388"/>
      <w:bookmarkStart w:id="4" w:name="_Toc10319038"/>
      <w:r w:rsidRPr="007E6573">
        <w:lastRenderedPageBreak/>
        <w:t>Підходи до тестування</w:t>
      </w:r>
      <w:bookmarkEnd w:id="3"/>
      <w:bookmarkEnd w:id="4"/>
    </w:p>
    <w:p w:rsidR="00E138BC" w:rsidRPr="007E6573" w:rsidRDefault="00E138BC" w:rsidP="00E138BC">
      <w:pPr>
        <w:widowControl w:val="0"/>
        <w:spacing w:after="120"/>
        <w:ind w:firstLine="708"/>
        <w:rPr>
          <w:sz w:val="28"/>
          <w:szCs w:val="28"/>
        </w:rPr>
      </w:pPr>
      <w:r w:rsidRPr="007E6573">
        <w:rPr>
          <w:sz w:val="28"/>
          <w:szCs w:val="28"/>
        </w:rPr>
        <w:t xml:space="preserve">Даний план включає використання наступних методів: </w:t>
      </w:r>
    </w:p>
    <w:p w:rsidR="00E138BC" w:rsidRPr="007E6573" w:rsidRDefault="00E138BC" w:rsidP="00E138BC">
      <w:pPr>
        <w:widowControl w:val="0"/>
        <w:numPr>
          <w:ilvl w:val="0"/>
          <w:numId w:val="27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Інтеграційного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7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Компонентного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7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Продуктивності</w:t>
      </w:r>
      <w:r w:rsidRPr="007E6573">
        <w:rPr>
          <w:sz w:val="28"/>
          <w:szCs w:val="28"/>
          <w:lang w:val="en-US"/>
        </w:rPr>
        <w:t>;</w:t>
      </w:r>
    </w:p>
    <w:p w:rsidR="00E138BC" w:rsidRPr="007E6573" w:rsidRDefault="00E138BC" w:rsidP="007E6573">
      <w:pPr>
        <w:pStyle w:val="Heading2"/>
      </w:pPr>
      <w:bookmarkStart w:id="5" w:name="_Toc10316389"/>
      <w:bookmarkStart w:id="6" w:name="_Toc10319039"/>
      <w:r w:rsidRPr="007E6573">
        <w:t>Інтеграційне тестування</w:t>
      </w:r>
      <w:bookmarkEnd w:id="5"/>
      <w:bookmarkEnd w:id="6"/>
    </w:p>
    <w:p w:rsidR="00E138BC" w:rsidRPr="007E6573" w:rsidRDefault="00E138BC" w:rsidP="00E138BC">
      <w:pPr>
        <w:widowControl w:val="0"/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Метод інтеграційного тестування буде застосований до взаємодії між модулями системи: 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 xml:space="preserve">Робота </w:t>
      </w:r>
      <w:r w:rsidRPr="007E6573">
        <w:rPr>
          <w:sz w:val="28"/>
          <w:szCs w:val="28"/>
          <w:lang w:val="en-US"/>
        </w:rPr>
        <w:t>API-</w:t>
      </w:r>
      <w:r w:rsidRPr="007E6573">
        <w:rPr>
          <w:sz w:val="28"/>
          <w:szCs w:val="28"/>
          <w:lang w:val="ru-RU"/>
        </w:rPr>
        <w:t>сервера</w:t>
      </w:r>
      <w:r w:rsidRPr="007E6573">
        <w:rPr>
          <w:sz w:val="28"/>
          <w:szCs w:val="28"/>
          <w:lang w:val="en-US"/>
        </w:rPr>
        <w:t xml:space="preserve"> </w:t>
      </w:r>
      <w:r w:rsidRPr="007E6573">
        <w:rPr>
          <w:sz w:val="28"/>
          <w:szCs w:val="28"/>
        </w:rPr>
        <w:t xml:space="preserve">та </w:t>
      </w:r>
      <w:r w:rsidRPr="007E6573">
        <w:rPr>
          <w:sz w:val="28"/>
          <w:szCs w:val="28"/>
          <w:lang w:val="en-US"/>
        </w:rPr>
        <w:t>Google Cloud Storage;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  <w:lang w:val="ru-RU"/>
        </w:rPr>
        <w:t xml:space="preserve">Робота </w:t>
      </w:r>
      <w:r w:rsidRPr="007E6573">
        <w:rPr>
          <w:sz w:val="28"/>
          <w:szCs w:val="28"/>
          <w:lang w:val="en-US"/>
        </w:rPr>
        <w:t>API</w:t>
      </w:r>
      <w:r w:rsidRPr="007E6573">
        <w:rPr>
          <w:sz w:val="28"/>
          <w:szCs w:val="28"/>
          <w:lang w:val="ru-RU"/>
        </w:rPr>
        <w:t>-сервера та фронтенду;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  <w:lang w:val="ru-RU"/>
        </w:rPr>
        <w:t xml:space="preserve">Робота </w:t>
      </w:r>
      <w:r w:rsidRPr="007E6573">
        <w:rPr>
          <w:sz w:val="28"/>
          <w:szCs w:val="28"/>
          <w:lang w:val="en-US"/>
        </w:rPr>
        <w:t>API</w:t>
      </w:r>
      <w:r w:rsidRPr="007E6573">
        <w:rPr>
          <w:sz w:val="28"/>
          <w:szCs w:val="28"/>
          <w:lang w:val="ru-RU"/>
        </w:rPr>
        <w:t xml:space="preserve">-сервера та </w:t>
      </w:r>
      <w:r w:rsidRPr="007E6573">
        <w:rPr>
          <w:sz w:val="28"/>
          <w:szCs w:val="28"/>
        </w:rPr>
        <w:t xml:space="preserve">мови </w:t>
      </w:r>
      <w:r w:rsidRPr="007E6573">
        <w:rPr>
          <w:sz w:val="28"/>
          <w:szCs w:val="28"/>
          <w:lang w:val="en-US"/>
        </w:rPr>
        <w:t>Plotter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7E6573">
      <w:pPr>
        <w:pStyle w:val="Heading2"/>
      </w:pPr>
      <w:bookmarkStart w:id="7" w:name="_Toc10316390"/>
      <w:bookmarkStart w:id="8" w:name="_Toc10319040"/>
      <w:r w:rsidRPr="007E6573">
        <w:t>Компонентне тестування</w:t>
      </w:r>
      <w:bookmarkEnd w:id="7"/>
      <w:bookmarkEnd w:id="8"/>
    </w:p>
    <w:p w:rsidR="00E138BC" w:rsidRPr="007E6573" w:rsidRDefault="00E138BC" w:rsidP="00FB455D">
      <w:pPr>
        <w:pStyle w:val="a5"/>
        <w:rPr>
          <w:lang w:val="ru-RU"/>
        </w:rPr>
      </w:pPr>
      <w:bookmarkStart w:id="9" w:name="_Toc10316391"/>
      <w:r w:rsidRPr="007E6573">
        <w:rPr>
          <w:lang w:val="ru-RU"/>
        </w:rPr>
        <w:t xml:space="preserve">Метод компонентного тестування </w:t>
      </w:r>
      <w:r w:rsidRPr="007E6573">
        <w:t xml:space="preserve">буде застосований до частин </w:t>
      </w:r>
      <w:r w:rsidRPr="007E6573">
        <w:rPr>
          <w:lang w:val="en-US"/>
        </w:rPr>
        <w:t>API</w:t>
      </w:r>
      <w:r w:rsidRPr="007E6573">
        <w:rPr>
          <w:lang w:val="ru-RU"/>
        </w:rPr>
        <w:t xml:space="preserve">-сервера та мови </w:t>
      </w:r>
      <w:r w:rsidRPr="007E6573">
        <w:rPr>
          <w:lang w:val="en-US"/>
        </w:rPr>
        <w:t>Plotter</w:t>
      </w:r>
      <w:r w:rsidRPr="007E6573">
        <w:rPr>
          <w:lang w:val="ru-RU"/>
        </w:rPr>
        <w:t>:</w:t>
      </w:r>
      <w:bookmarkEnd w:id="9"/>
      <w:r w:rsidRPr="007E6573">
        <w:rPr>
          <w:lang w:val="ru-RU"/>
        </w:rPr>
        <w:t xml:space="preserve"> 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</w:pPr>
      <w:r w:rsidRPr="007E6573">
        <w:rPr>
          <w:sz w:val="28"/>
          <w:szCs w:val="28"/>
          <w:lang w:val="ru-RU"/>
        </w:rPr>
        <w:t>Серв</w:t>
      </w:r>
      <w:r w:rsidRPr="007E6573">
        <w:rPr>
          <w:sz w:val="28"/>
          <w:szCs w:val="28"/>
        </w:rPr>
        <w:t>іси доступу до бази даних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</w:pPr>
      <w:r w:rsidRPr="007E6573">
        <w:rPr>
          <w:sz w:val="28"/>
          <w:szCs w:val="28"/>
        </w:rPr>
        <w:t xml:space="preserve">Інтерпретація </w:t>
      </w:r>
      <w:r w:rsidRPr="007E6573">
        <w:rPr>
          <w:sz w:val="28"/>
          <w:szCs w:val="28"/>
          <w:lang w:val="en-US"/>
        </w:rPr>
        <w:t>Plotter</w:t>
      </w:r>
      <w:r w:rsidRPr="007E6573">
        <w:rPr>
          <w:sz w:val="28"/>
          <w:szCs w:val="28"/>
          <w:lang w:val="ru-RU"/>
        </w:rPr>
        <w:t>-коду та перемикання стан</w:t>
      </w:r>
      <w:r w:rsidRPr="007E6573">
        <w:rPr>
          <w:sz w:val="28"/>
          <w:szCs w:val="28"/>
        </w:rPr>
        <w:t>ів перегляду</w:t>
      </w:r>
      <w:r w:rsidRPr="007E6573">
        <w:rPr>
          <w:sz w:val="28"/>
          <w:szCs w:val="28"/>
          <w:lang w:val="ru-RU"/>
        </w:rPr>
        <w:t>;</w:t>
      </w:r>
    </w:p>
    <w:p w:rsidR="00E138BC" w:rsidRPr="007E6573" w:rsidRDefault="00E138BC" w:rsidP="00E138BC">
      <w:pPr>
        <w:widowControl w:val="0"/>
        <w:numPr>
          <w:ilvl w:val="0"/>
          <w:numId w:val="29"/>
        </w:numPr>
        <w:spacing w:after="120"/>
        <w:rPr>
          <w:sz w:val="28"/>
          <w:szCs w:val="28"/>
        </w:rPr>
      </w:pPr>
      <w:r w:rsidRPr="007E6573">
        <w:rPr>
          <w:sz w:val="28"/>
          <w:szCs w:val="28"/>
          <w:lang w:val="ru-RU"/>
        </w:rPr>
        <w:t>Надавач</w:t>
      </w:r>
      <w:r w:rsidRPr="007E6573">
        <w:rPr>
          <w:sz w:val="28"/>
          <w:szCs w:val="28"/>
        </w:rPr>
        <w:t xml:space="preserve">і </w:t>
      </w:r>
      <w:r w:rsidRPr="007E6573">
        <w:rPr>
          <w:sz w:val="28"/>
          <w:szCs w:val="28"/>
          <w:lang w:val="en-US"/>
        </w:rPr>
        <w:t>API;</w:t>
      </w:r>
    </w:p>
    <w:p w:rsidR="00E138BC" w:rsidRPr="007E6573" w:rsidRDefault="00E138BC" w:rsidP="007E6573">
      <w:pPr>
        <w:pStyle w:val="Heading2"/>
      </w:pPr>
      <w:bookmarkStart w:id="10" w:name="_Toc10316392"/>
      <w:bookmarkStart w:id="11" w:name="_Toc10319041"/>
      <w:r w:rsidRPr="007E6573">
        <w:t>Тестування продуктивності</w:t>
      </w:r>
      <w:bookmarkEnd w:id="10"/>
      <w:bookmarkEnd w:id="11"/>
    </w:p>
    <w:p w:rsidR="00E138BC" w:rsidRPr="007E6573" w:rsidRDefault="00E138BC" w:rsidP="00E138BC">
      <w:pPr>
        <w:widowControl w:val="0"/>
        <w:spacing w:after="120"/>
        <w:rPr>
          <w:sz w:val="28"/>
          <w:szCs w:val="28"/>
          <w:lang w:val="ru-RU"/>
        </w:rPr>
      </w:pPr>
      <w:r w:rsidRPr="007E6573">
        <w:rPr>
          <w:sz w:val="28"/>
          <w:szCs w:val="28"/>
        </w:rPr>
        <w:t xml:space="preserve">Методом тестування продуктивності буде перевірена швидкодія надавачів </w:t>
      </w:r>
      <w:r w:rsidRPr="007E6573">
        <w:rPr>
          <w:sz w:val="28"/>
          <w:szCs w:val="28"/>
          <w:lang w:val="en-US"/>
        </w:rPr>
        <w:t>API</w:t>
      </w:r>
      <w:r w:rsidRPr="007E6573">
        <w:rPr>
          <w:sz w:val="28"/>
          <w:szCs w:val="28"/>
          <w:lang w:val="ru-RU"/>
        </w:rPr>
        <w:t>.</w:t>
      </w:r>
      <w:r w:rsidRPr="007E6573">
        <w:rPr>
          <w:sz w:val="28"/>
          <w:szCs w:val="28"/>
          <w:lang w:val="ru-RU"/>
        </w:rPr>
        <w:tab/>
      </w:r>
    </w:p>
    <w:p w:rsidR="00E138BC" w:rsidRPr="007E6573" w:rsidRDefault="00E138BC" w:rsidP="007E6573">
      <w:pPr>
        <w:pStyle w:val="Heading1"/>
      </w:pPr>
      <w:bookmarkStart w:id="12" w:name="_Toc10316393"/>
      <w:bookmarkStart w:id="13" w:name="_Toc10319042"/>
      <w:r w:rsidRPr="007E6573">
        <w:lastRenderedPageBreak/>
        <w:t>Критерії проходження тестування</w:t>
      </w:r>
      <w:bookmarkEnd w:id="12"/>
      <w:bookmarkEnd w:id="13"/>
    </w:p>
    <w:p w:rsidR="00E138BC" w:rsidRPr="007E6573" w:rsidRDefault="00E138BC" w:rsidP="007E6573">
      <w:pPr>
        <w:pStyle w:val="Heading2"/>
      </w:pPr>
      <w:bookmarkStart w:id="14" w:name="_Toc10316394"/>
      <w:bookmarkStart w:id="15" w:name="_Toc10319043"/>
      <w:r w:rsidRPr="007E6573">
        <w:t>Інтеграційне тестування, Компонентне тестування</w:t>
      </w:r>
      <w:bookmarkEnd w:id="14"/>
      <w:bookmarkEnd w:id="15"/>
    </w:p>
    <w:p w:rsidR="00E138BC" w:rsidRPr="007E6573" w:rsidRDefault="00E138BC" w:rsidP="00E138BC">
      <w:pPr>
        <w:widowControl w:val="0"/>
        <w:spacing w:after="120"/>
        <w:rPr>
          <w:sz w:val="28"/>
          <w:szCs w:val="28"/>
        </w:rPr>
      </w:pPr>
      <w:r w:rsidRPr="007E6573">
        <w:rPr>
          <w:sz w:val="28"/>
          <w:szCs w:val="28"/>
        </w:rPr>
        <w:t>Критерієм проходження інтеграційного та компонентного методів тестування критерій проходження є повне успішне виконання кожного пункту тесту. Якщо хоч один тест було виконано не успішно тестування вважається проваленим.</w:t>
      </w:r>
    </w:p>
    <w:p w:rsidR="00E138BC" w:rsidRPr="007E6573" w:rsidRDefault="00E138BC" w:rsidP="007E6573">
      <w:pPr>
        <w:pStyle w:val="Heading2"/>
      </w:pPr>
      <w:bookmarkStart w:id="16" w:name="_Toc10316395"/>
      <w:bookmarkStart w:id="17" w:name="_Toc10319044"/>
      <w:r w:rsidRPr="007E6573">
        <w:t>Тестування швидкодії</w:t>
      </w:r>
      <w:bookmarkEnd w:id="16"/>
      <w:bookmarkEnd w:id="17"/>
    </w:p>
    <w:p w:rsidR="00E138BC" w:rsidRPr="007E6573" w:rsidRDefault="00E138BC" w:rsidP="00E138BC">
      <w:pPr>
        <w:widowControl w:val="0"/>
        <w:spacing w:after="120"/>
        <w:rPr>
          <w:sz w:val="28"/>
          <w:szCs w:val="28"/>
          <w:lang w:val="ru-RU"/>
        </w:rPr>
      </w:pPr>
      <w:r w:rsidRPr="007E6573">
        <w:rPr>
          <w:sz w:val="28"/>
          <w:szCs w:val="28"/>
        </w:rPr>
        <w:t>Критерієм проходження тестування швидкодії є повне успішне виконання кожного пункту тесту з усіма доступними наборами параметрів, як то об’єм запитів чи кількість одночасних запитів за допустимий час. В разі перевищення допустимого на виконання часу або невідповіді на запит взагалі тест вважається проваленим.</w:t>
      </w:r>
    </w:p>
    <w:p w:rsidR="00E138BC" w:rsidRPr="007E6573" w:rsidRDefault="00E138BC" w:rsidP="007E6573">
      <w:pPr>
        <w:pStyle w:val="Heading1"/>
      </w:pPr>
      <w:bookmarkStart w:id="18" w:name="_Toc10316396"/>
      <w:bookmarkStart w:id="19" w:name="_Toc10319045"/>
      <w:r w:rsidRPr="007E6573">
        <w:lastRenderedPageBreak/>
        <w:t>Процес тестування</w:t>
      </w:r>
      <w:bookmarkEnd w:id="18"/>
      <w:bookmarkEnd w:id="19"/>
    </w:p>
    <w:p w:rsidR="00E138BC" w:rsidRPr="007E6573" w:rsidRDefault="00E138BC" w:rsidP="007E6573">
      <w:pPr>
        <w:pStyle w:val="Heading2"/>
      </w:pPr>
      <w:bookmarkStart w:id="20" w:name="_Toc10316397"/>
      <w:bookmarkStart w:id="21" w:name="_Toc10319046"/>
      <w:r w:rsidRPr="007E6573">
        <w:t>Дані до тестів</w:t>
      </w:r>
      <w:bookmarkEnd w:id="20"/>
      <w:bookmarkEnd w:id="21"/>
    </w:p>
    <w:p w:rsidR="00E138BC" w:rsidRPr="007E6573" w:rsidRDefault="00E138BC" w:rsidP="00E138BC">
      <w:pPr>
        <w:rPr>
          <w:sz w:val="28"/>
          <w:szCs w:val="28"/>
          <w:lang w:val="ru-RU"/>
        </w:rPr>
      </w:pPr>
      <w:r w:rsidRPr="007E6573">
        <w:rPr>
          <w:sz w:val="28"/>
          <w:szCs w:val="28"/>
          <w:lang w:val="ru-RU"/>
        </w:rPr>
        <w:t>Вхідними даними інтеграційного тесту є набори повідомлень, який отримує компонент системи ззовні від інших компонентів. Вихідними даними є результати роботи компоненту та його підлеглих.</w:t>
      </w:r>
    </w:p>
    <w:p w:rsidR="00E138BC" w:rsidRPr="007E6573" w:rsidRDefault="00E138BC" w:rsidP="00E138BC">
      <w:pPr>
        <w:rPr>
          <w:sz w:val="28"/>
          <w:szCs w:val="28"/>
          <w:lang w:val="ru-RU"/>
        </w:rPr>
      </w:pPr>
      <w:r w:rsidRPr="007E6573">
        <w:rPr>
          <w:sz w:val="28"/>
          <w:szCs w:val="28"/>
          <w:lang w:val="ru-RU"/>
        </w:rPr>
        <w:t>Вхідними даними компонентного тесту є набори параметрів, контекстів та визначених результатів, які і є вихідними даними компонентного тесту.</w:t>
      </w:r>
    </w:p>
    <w:p w:rsidR="00E138BC" w:rsidRPr="007E6573" w:rsidRDefault="00E138BC" w:rsidP="00E138BC">
      <w:pPr>
        <w:rPr>
          <w:sz w:val="28"/>
          <w:szCs w:val="28"/>
        </w:rPr>
      </w:pPr>
      <w:r w:rsidRPr="007E6573">
        <w:rPr>
          <w:sz w:val="28"/>
          <w:szCs w:val="28"/>
        </w:rPr>
        <w:t>Вхідними даними швидкодійного тесту є набори різноманітних даних які імітують натуральне використання програмного забезпечення. Вихідними даними являються швидкості обробки запитів, дані по навантаженню, тощо.</w:t>
      </w:r>
    </w:p>
    <w:p w:rsidR="00E138BC" w:rsidRPr="007E6573" w:rsidRDefault="00E138BC" w:rsidP="007E6573">
      <w:pPr>
        <w:pStyle w:val="Heading2"/>
      </w:pPr>
      <w:bookmarkStart w:id="22" w:name="_Toc10316398"/>
      <w:bookmarkStart w:id="23" w:name="_Toc10319047"/>
      <w:r w:rsidRPr="007E6573">
        <w:t>Задачі тесту</w:t>
      </w:r>
      <w:bookmarkEnd w:id="22"/>
      <w:bookmarkEnd w:id="23"/>
    </w:p>
    <w:p w:rsidR="00E138BC" w:rsidRPr="007E6573" w:rsidRDefault="00E138BC" w:rsidP="00E138BC">
      <w:pPr>
        <w:rPr>
          <w:sz w:val="28"/>
          <w:szCs w:val="28"/>
        </w:rPr>
      </w:pPr>
      <w:r w:rsidRPr="007E6573">
        <w:rPr>
          <w:sz w:val="28"/>
          <w:szCs w:val="28"/>
          <w:lang w:val="ru-RU"/>
        </w:rPr>
        <w:t xml:space="preserve">Задачею будь-якого тесту </w:t>
      </w:r>
      <w:r w:rsidRPr="007E6573">
        <w:rPr>
          <w:sz w:val="28"/>
          <w:szCs w:val="28"/>
        </w:rPr>
        <w:t>є перевірка правильності роботи програми в умовах виконання тесту, а також виявлення потенційних помилок у роботі.</w:t>
      </w:r>
    </w:p>
    <w:p w:rsidR="00E138BC" w:rsidRPr="007E6573" w:rsidRDefault="00E138BC" w:rsidP="007E6573">
      <w:pPr>
        <w:pStyle w:val="Heading1"/>
      </w:pPr>
      <w:bookmarkStart w:id="24" w:name="_Toc10316399"/>
      <w:bookmarkStart w:id="25" w:name="_Toc10319048"/>
      <w:r w:rsidRPr="007E6573">
        <w:lastRenderedPageBreak/>
        <w:t>Вимоги до середовища</w:t>
      </w:r>
      <w:bookmarkEnd w:id="24"/>
      <w:bookmarkEnd w:id="25"/>
    </w:p>
    <w:p w:rsidR="00E138BC" w:rsidRPr="007E6573" w:rsidRDefault="00E138BC" w:rsidP="007E6573">
      <w:pPr>
        <w:pStyle w:val="Heading2"/>
      </w:pPr>
      <w:bookmarkStart w:id="26" w:name="_Toc10316400"/>
      <w:bookmarkStart w:id="27" w:name="_Toc10319049"/>
      <w:r w:rsidRPr="007E6573">
        <w:t>Апаратна частина</w:t>
      </w:r>
      <w:bookmarkEnd w:id="26"/>
      <w:bookmarkEnd w:id="27"/>
    </w:p>
    <w:p w:rsidR="00E138BC" w:rsidRPr="007E6573" w:rsidRDefault="00E138BC" w:rsidP="00E138BC">
      <w:pPr>
        <w:ind w:firstLine="0"/>
        <w:rPr>
          <w:sz w:val="28"/>
          <w:szCs w:val="28"/>
        </w:rPr>
      </w:pPr>
      <w:r w:rsidRPr="007E6573">
        <w:rPr>
          <w:sz w:val="28"/>
          <w:szCs w:val="28"/>
        </w:rPr>
        <w:tab/>
      </w:r>
      <w:r w:rsidRPr="007E6573">
        <w:rPr>
          <w:sz w:val="28"/>
          <w:szCs w:val="28"/>
        </w:rPr>
        <w:tab/>
        <w:t>Апаратна частина середовища виконання тестів має відповідати технічним вимогам запуску програмних засобів.</w:t>
      </w:r>
    </w:p>
    <w:p w:rsidR="00E138BC" w:rsidRPr="007E6573" w:rsidRDefault="00E138BC" w:rsidP="007E6573">
      <w:pPr>
        <w:pStyle w:val="Heading2"/>
      </w:pPr>
      <w:bookmarkStart w:id="28" w:name="_Toc10316401"/>
      <w:bookmarkStart w:id="29" w:name="_Toc10319050"/>
      <w:r w:rsidRPr="007E6573">
        <w:t>Вимоги до безпеки</w:t>
      </w:r>
      <w:bookmarkEnd w:id="28"/>
      <w:bookmarkEnd w:id="29"/>
    </w:p>
    <w:p w:rsidR="00E138BC" w:rsidRPr="007E6573" w:rsidRDefault="00E138BC" w:rsidP="00E138BC">
      <w:pPr>
        <w:ind w:firstLine="0"/>
        <w:rPr>
          <w:sz w:val="28"/>
          <w:szCs w:val="28"/>
        </w:rPr>
      </w:pPr>
      <w:r w:rsidRPr="007E6573">
        <w:rPr>
          <w:sz w:val="28"/>
          <w:szCs w:val="28"/>
        </w:rPr>
        <w:tab/>
        <w:t xml:space="preserve">Програмні засоби запущені для виконання тестування повинні працювати в окремій базі даних, а також мати окремий сервісний акаунт для доступу до окремого сховища </w:t>
      </w:r>
      <w:r w:rsidRPr="007E6573">
        <w:rPr>
          <w:sz w:val="28"/>
          <w:szCs w:val="28"/>
          <w:lang w:val="en-US"/>
        </w:rPr>
        <w:t>Google</w:t>
      </w:r>
      <w:r w:rsidRPr="007E6573">
        <w:rPr>
          <w:sz w:val="28"/>
          <w:szCs w:val="28"/>
        </w:rPr>
        <w:t xml:space="preserve"> </w:t>
      </w:r>
      <w:r w:rsidRPr="007E6573">
        <w:rPr>
          <w:sz w:val="28"/>
          <w:szCs w:val="28"/>
          <w:lang w:val="en-US"/>
        </w:rPr>
        <w:t>Cloud</w:t>
      </w:r>
      <w:r w:rsidRPr="007E6573">
        <w:rPr>
          <w:sz w:val="28"/>
          <w:szCs w:val="28"/>
        </w:rPr>
        <w:t xml:space="preserve"> </w:t>
      </w:r>
      <w:r w:rsidRPr="007E6573">
        <w:rPr>
          <w:sz w:val="28"/>
          <w:szCs w:val="28"/>
          <w:lang w:val="en-US"/>
        </w:rPr>
        <w:t>Storage</w:t>
      </w:r>
      <w:r w:rsidRPr="007E6573">
        <w:rPr>
          <w:sz w:val="28"/>
          <w:szCs w:val="28"/>
        </w:rPr>
        <w:t>.</w:t>
      </w:r>
    </w:p>
    <w:p w:rsidR="00E138BC" w:rsidRPr="007E6573" w:rsidRDefault="00E138BC" w:rsidP="007E6573">
      <w:pPr>
        <w:pStyle w:val="Heading2"/>
      </w:pPr>
      <w:bookmarkStart w:id="30" w:name="_Toc10316402"/>
      <w:bookmarkStart w:id="31" w:name="_Toc10319051"/>
      <w:r w:rsidRPr="007E6573">
        <w:t>Інструменти</w:t>
      </w:r>
      <w:bookmarkEnd w:id="30"/>
      <w:bookmarkEnd w:id="31"/>
    </w:p>
    <w:p w:rsidR="00E138BC" w:rsidRPr="007E6573" w:rsidRDefault="00E138BC" w:rsidP="00E138BC">
      <w:pPr>
        <w:ind w:firstLine="0"/>
        <w:rPr>
          <w:sz w:val="28"/>
          <w:szCs w:val="28"/>
        </w:rPr>
      </w:pPr>
      <w:r w:rsidRPr="007E6573">
        <w:rPr>
          <w:sz w:val="28"/>
          <w:szCs w:val="28"/>
        </w:rPr>
        <w:tab/>
        <w:t>Інструментами для виконання перевірки програмних засобів є:</w:t>
      </w:r>
    </w:p>
    <w:p w:rsidR="00E138BC" w:rsidRPr="007E6573" w:rsidRDefault="00E138BC" w:rsidP="00E138BC">
      <w:pPr>
        <w:numPr>
          <w:ilvl w:val="0"/>
          <w:numId w:val="32"/>
        </w:numPr>
        <w:rPr>
          <w:sz w:val="28"/>
          <w:szCs w:val="28"/>
        </w:rPr>
      </w:pPr>
      <w:r w:rsidRPr="007E6573">
        <w:rPr>
          <w:sz w:val="28"/>
          <w:szCs w:val="28"/>
          <w:lang w:val="en-US"/>
        </w:rPr>
        <w:t>Karma &amp; Jasmine;</w:t>
      </w:r>
    </w:p>
    <w:p w:rsidR="00E138BC" w:rsidRPr="007E6573" w:rsidRDefault="00E138BC" w:rsidP="00E138BC">
      <w:pPr>
        <w:numPr>
          <w:ilvl w:val="0"/>
          <w:numId w:val="32"/>
        </w:numPr>
        <w:rPr>
          <w:sz w:val="28"/>
          <w:szCs w:val="28"/>
        </w:rPr>
      </w:pPr>
      <w:r w:rsidRPr="007E6573">
        <w:rPr>
          <w:sz w:val="28"/>
          <w:szCs w:val="28"/>
          <w:lang w:val="en-US"/>
        </w:rPr>
        <w:t>Yandex Tank;</w:t>
      </w:r>
    </w:p>
    <w:p w:rsidR="00E138BC" w:rsidRPr="007E6573" w:rsidRDefault="00E138BC" w:rsidP="00E138BC">
      <w:pPr>
        <w:numPr>
          <w:ilvl w:val="0"/>
          <w:numId w:val="32"/>
        </w:numPr>
        <w:rPr>
          <w:sz w:val="28"/>
          <w:szCs w:val="28"/>
        </w:rPr>
      </w:pPr>
      <w:r w:rsidRPr="007E6573">
        <w:rPr>
          <w:sz w:val="28"/>
          <w:szCs w:val="28"/>
          <w:lang w:val="en-US"/>
        </w:rPr>
        <w:t>Postman;</w:t>
      </w:r>
    </w:p>
    <w:p w:rsidR="00E138BC" w:rsidRPr="007E6573" w:rsidRDefault="00E138BC" w:rsidP="007E6573">
      <w:pPr>
        <w:pStyle w:val="Heading1"/>
      </w:pPr>
      <w:bookmarkStart w:id="32" w:name="_Toc10316403"/>
      <w:bookmarkStart w:id="33" w:name="_Toc10319052"/>
      <w:r w:rsidRPr="007E6573">
        <w:lastRenderedPageBreak/>
        <w:t>Опис контрольного прикладу</w:t>
      </w:r>
      <w:bookmarkEnd w:id="32"/>
      <w:bookmarkEnd w:id="33"/>
    </w:p>
    <w:p w:rsidR="00E138BC" w:rsidRPr="007E6573" w:rsidRDefault="00E138BC" w:rsidP="00E138BC">
      <w:pPr>
        <w:pStyle w:val="a5"/>
        <w:spacing w:line="240" w:lineRule="auto"/>
      </w:pPr>
      <w:r w:rsidRPr="007E6573">
        <w:t xml:space="preserve">Таблиця </w:t>
      </w:r>
      <w:r w:rsidRPr="007E6573">
        <w:fldChar w:fldCharType="begin"/>
      </w:r>
      <w:r w:rsidRPr="007E6573">
        <w:instrText xml:space="preserve"> STYLEREF 1 \s </w:instrText>
      </w:r>
      <w:r w:rsidRPr="007E6573">
        <w:fldChar w:fldCharType="separate"/>
      </w:r>
      <w:r w:rsidR="00FC27B5">
        <w:rPr>
          <w:noProof/>
        </w:rPr>
        <w:t>6</w:t>
      </w:r>
      <w:r w:rsidRPr="007E6573">
        <w:rPr>
          <w:noProof/>
        </w:rPr>
        <w:fldChar w:fldCharType="end"/>
      </w:r>
      <w:r w:rsidRPr="007E6573">
        <w:t>.</w:t>
      </w:r>
      <w:r w:rsidRPr="007E6573">
        <w:fldChar w:fldCharType="begin"/>
      </w:r>
      <w:r w:rsidRPr="007E6573">
        <w:instrText xml:space="preserve"> SEQ Таблиця \* ARABIC \s 1 </w:instrText>
      </w:r>
      <w:r w:rsidRPr="007E6573">
        <w:fldChar w:fldCharType="separate"/>
      </w:r>
      <w:r w:rsidR="00FC27B5">
        <w:rPr>
          <w:noProof/>
        </w:rPr>
        <w:t>1</w:t>
      </w:r>
      <w:r w:rsidRPr="007E6573">
        <w:rPr>
          <w:noProof/>
        </w:rPr>
        <w:fldChar w:fldCharType="end"/>
      </w:r>
      <w:r w:rsidRPr="007E6573">
        <w:t xml:space="preserve"> – </w:t>
      </w:r>
      <w:r w:rsidRPr="007E6573">
        <w:rPr>
          <w:lang w:val="ru-RU"/>
        </w:rPr>
        <w:t>Створення ф</w:t>
      </w:r>
      <w:r w:rsidRPr="007E6573">
        <w:t>ільму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1"/>
        <w:gridCol w:w="6662"/>
      </w:tblGrid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662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Перевірка можливості створення фільму</w:t>
            </w:r>
          </w:p>
        </w:tc>
      </w:tr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662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Відкриті програмні засоби</w:t>
            </w:r>
          </w:p>
        </w:tc>
      </w:tr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662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Назва та опис фільму</w:t>
            </w:r>
          </w:p>
        </w:tc>
      </w:tr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662" w:type="dxa"/>
          </w:tcPr>
          <w:p w:rsidR="00E138BC" w:rsidRPr="007E6573" w:rsidRDefault="00E138BC" w:rsidP="00E138BC">
            <w:pPr>
              <w:tabs>
                <w:tab w:val="num" w:pos="459"/>
              </w:tabs>
              <w:ind w:firstLine="0"/>
              <w:rPr>
                <w:sz w:val="28"/>
                <w:szCs w:val="28"/>
                <w:lang w:val="ru-RU"/>
              </w:rPr>
            </w:pPr>
            <w:r w:rsidRPr="007E6573">
              <w:rPr>
                <w:sz w:val="28"/>
                <w:szCs w:val="28"/>
              </w:rPr>
              <w:t>Перейти до сторінки «</w:t>
            </w:r>
            <w:r w:rsidRPr="007E6573">
              <w:rPr>
                <w:sz w:val="28"/>
                <w:szCs w:val="28"/>
                <w:lang w:val="en-US"/>
              </w:rPr>
              <w:t>Editor</w:t>
            </w:r>
            <w:r w:rsidRPr="007E6573">
              <w:rPr>
                <w:sz w:val="28"/>
                <w:szCs w:val="28"/>
                <w:lang w:val="ru-RU"/>
              </w:rPr>
              <w:t>»</w:t>
            </w:r>
            <w:r w:rsidRPr="007E6573">
              <w:rPr>
                <w:sz w:val="28"/>
                <w:szCs w:val="28"/>
              </w:rPr>
              <w:t>, натиснути на кнопку «</w:t>
            </w:r>
            <w:r w:rsidRPr="007E6573">
              <w:rPr>
                <w:sz w:val="28"/>
                <w:szCs w:val="28"/>
                <w:lang w:val="en-US"/>
              </w:rPr>
              <w:t>Create</w:t>
            </w:r>
            <w:r w:rsidRPr="007E6573">
              <w:rPr>
                <w:sz w:val="28"/>
                <w:szCs w:val="28"/>
                <w:lang w:val="ru-RU"/>
              </w:rPr>
              <w:t xml:space="preserve"> </w:t>
            </w:r>
            <w:r w:rsidRPr="007E6573">
              <w:rPr>
                <w:sz w:val="28"/>
                <w:szCs w:val="28"/>
                <w:lang w:val="en-US"/>
              </w:rPr>
              <w:t>Movie</w:t>
            </w:r>
            <w:r w:rsidRPr="007E6573">
              <w:rPr>
                <w:sz w:val="28"/>
                <w:szCs w:val="28"/>
              </w:rPr>
              <w:t>»</w:t>
            </w:r>
            <w:r w:rsidRPr="007E6573">
              <w:rPr>
                <w:sz w:val="28"/>
                <w:szCs w:val="28"/>
                <w:lang w:val="ru-RU"/>
              </w:rPr>
              <w:t>, заповнити дані у форму, натиснути «</w:t>
            </w:r>
            <w:r w:rsidRPr="007E6573">
              <w:rPr>
                <w:sz w:val="28"/>
                <w:szCs w:val="28"/>
                <w:lang w:val="en-US"/>
              </w:rPr>
              <w:t>Create</w:t>
            </w:r>
            <w:r w:rsidRPr="007E6573">
              <w:rPr>
                <w:sz w:val="28"/>
                <w:szCs w:val="28"/>
                <w:lang w:val="ru-RU"/>
              </w:rPr>
              <w:t>».</w:t>
            </w:r>
          </w:p>
        </w:tc>
      </w:tr>
      <w:tr w:rsidR="00E138BC" w:rsidRPr="007E6573" w:rsidTr="001D5E20">
        <w:tc>
          <w:tcPr>
            <w:tcW w:w="3261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662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  <w:lang w:val="ru-RU"/>
              </w:rPr>
              <w:t>Стор</w:t>
            </w:r>
            <w:r w:rsidRPr="007E6573">
              <w:rPr>
                <w:sz w:val="28"/>
                <w:szCs w:val="28"/>
              </w:rPr>
              <w:t>інка оновить список фільмів та в ньому відобразиться новостворений фільм</w:t>
            </w:r>
          </w:p>
        </w:tc>
      </w:tr>
    </w:tbl>
    <w:p w:rsidR="00E138BC" w:rsidRPr="007E6573" w:rsidRDefault="00E138BC" w:rsidP="00E138BC">
      <w:pPr>
        <w:pStyle w:val="a5"/>
        <w:spacing w:line="240" w:lineRule="auto"/>
      </w:pPr>
    </w:p>
    <w:p w:rsidR="00E138BC" w:rsidRPr="007E6573" w:rsidRDefault="00E138BC" w:rsidP="007E6573">
      <w:pPr>
        <w:ind w:firstLine="708"/>
      </w:pPr>
      <w:r w:rsidRPr="007E6573">
        <w:rPr>
          <w:sz w:val="28"/>
        </w:rPr>
        <w:t xml:space="preserve">Таблиця </w:t>
      </w:r>
      <w:r w:rsidRPr="007E6573">
        <w:rPr>
          <w:sz w:val="28"/>
        </w:rPr>
        <w:fldChar w:fldCharType="begin"/>
      </w:r>
      <w:r w:rsidRPr="007E6573">
        <w:rPr>
          <w:sz w:val="28"/>
        </w:rPr>
        <w:instrText xml:space="preserve"> STYLEREF 1 \s </w:instrText>
      </w:r>
      <w:r w:rsidRPr="007E6573">
        <w:rPr>
          <w:sz w:val="28"/>
        </w:rPr>
        <w:fldChar w:fldCharType="separate"/>
      </w:r>
      <w:r w:rsidR="00FC27B5">
        <w:rPr>
          <w:noProof/>
          <w:sz w:val="28"/>
        </w:rPr>
        <w:t>6</w:t>
      </w:r>
      <w:r w:rsidRPr="007E6573">
        <w:rPr>
          <w:noProof/>
          <w:sz w:val="28"/>
        </w:rPr>
        <w:fldChar w:fldCharType="end"/>
      </w:r>
      <w:r w:rsidRPr="007E6573">
        <w:rPr>
          <w:sz w:val="28"/>
        </w:rPr>
        <w:t xml:space="preserve">.2 – Редагування </w:t>
      </w:r>
      <w:r w:rsidRPr="007E6573">
        <w:rPr>
          <w:sz w:val="28"/>
          <w:lang w:val="en-US"/>
        </w:rPr>
        <w:t>Plotter</w:t>
      </w:r>
      <w:r w:rsidRPr="007E6573">
        <w:rPr>
          <w:sz w:val="28"/>
        </w:rPr>
        <w:t>-тексту фільму</w:t>
      </w: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3"/>
        <w:gridCol w:w="6319"/>
      </w:tblGrid>
      <w:tr w:rsidR="00E138BC" w:rsidRPr="007E6573" w:rsidTr="00E138BC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319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  <w:lang w:val="en-US"/>
              </w:rPr>
            </w:pPr>
            <w:r w:rsidRPr="007E6573">
              <w:rPr>
                <w:sz w:val="28"/>
                <w:szCs w:val="28"/>
              </w:rPr>
              <w:t xml:space="preserve">Перевірка </w:t>
            </w:r>
            <w:r w:rsidRPr="007E6573">
              <w:rPr>
                <w:sz w:val="28"/>
                <w:szCs w:val="28"/>
                <w:lang w:val="ru-RU"/>
              </w:rPr>
              <w:t>анал</w:t>
            </w:r>
            <w:r w:rsidRPr="007E6573">
              <w:rPr>
                <w:sz w:val="28"/>
                <w:szCs w:val="28"/>
              </w:rPr>
              <w:t xml:space="preserve">ізатора мови </w:t>
            </w:r>
            <w:r w:rsidRPr="007E6573">
              <w:rPr>
                <w:sz w:val="28"/>
                <w:szCs w:val="28"/>
                <w:lang w:val="en-US"/>
              </w:rPr>
              <w:t>Plotter</w:t>
            </w:r>
          </w:p>
        </w:tc>
      </w:tr>
      <w:tr w:rsidR="00E138BC" w:rsidRPr="007E6573" w:rsidTr="00E138BC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Відкриті програмні засоби</w:t>
            </w:r>
          </w:p>
        </w:tc>
      </w:tr>
      <w:tr w:rsidR="00E138BC" w:rsidRPr="007E6573" w:rsidTr="00E138BC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  <w:lang w:val="ru-RU"/>
              </w:rPr>
            </w:pPr>
            <w:r w:rsidRPr="007E6573">
              <w:rPr>
                <w:sz w:val="28"/>
                <w:szCs w:val="28"/>
                <w:lang w:val="ru-RU"/>
              </w:rPr>
              <w:t>Некоректний текст на мов</w:t>
            </w:r>
            <w:r w:rsidRPr="007E6573">
              <w:rPr>
                <w:sz w:val="28"/>
                <w:szCs w:val="28"/>
              </w:rPr>
              <w:t xml:space="preserve">і програмування </w:t>
            </w:r>
            <w:r w:rsidRPr="007E6573">
              <w:rPr>
                <w:sz w:val="28"/>
                <w:szCs w:val="28"/>
                <w:lang w:val="en-US"/>
              </w:rPr>
              <w:t>Plotter</w:t>
            </w:r>
          </w:p>
        </w:tc>
      </w:tr>
      <w:tr w:rsidR="00E138BC" w:rsidRPr="007E6573" w:rsidTr="00E138BC">
        <w:trPr>
          <w:trHeight w:val="997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319" w:type="dxa"/>
          </w:tcPr>
          <w:p w:rsidR="00E138BC" w:rsidRPr="007E6573" w:rsidRDefault="00E138BC" w:rsidP="00E138BC">
            <w:pPr>
              <w:tabs>
                <w:tab w:val="num" w:pos="459"/>
              </w:tabs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Перейти до сторінки «</w:t>
            </w:r>
            <w:r w:rsidRPr="007E6573">
              <w:rPr>
                <w:sz w:val="28"/>
                <w:szCs w:val="28"/>
                <w:lang w:val="en-US"/>
              </w:rPr>
              <w:t>Editor</w:t>
            </w:r>
            <w:r w:rsidRPr="007E6573">
              <w:rPr>
                <w:sz w:val="28"/>
                <w:szCs w:val="28"/>
                <w:lang w:val="ru-RU"/>
              </w:rPr>
              <w:t>»</w:t>
            </w:r>
            <w:r w:rsidRPr="007E6573">
              <w:rPr>
                <w:sz w:val="28"/>
                <w:szCs w:val="28"/>
              </w:rPr>
              <w:t xml:space="preserve">, </w:t>
            </w:r>
            <w:r w:rsidRPr="007E6573">
              <w:rPr>
                <w:sz w:val="28"/>
                <w:szCs w:val="28"/>
                <w:lang w:val="ru-RU"/>
              </w:rPr>
              <w:t>обрати ф</w:t>
            </w:r>
            <w:r w:rsidRPr="007E6573">
              <w:rPr>
                <w:sz w:val="28"/>
                <w:szCs w:val="28"/>
              </w:rPr>
              <w:t>ільм, перейти на вкладку «</w:t>
            </w:r>
            <w:r w:rsidRPr="007E6573">
              <w:rPr>
                <w:sz w:val="28"/>
                <w:szCs w:val="28"/>
                <w:lang w:val="en-US"/>
              </w:rPr>
              <w:t>Blocks</w:t>
            </w:r>
            <w:r w:rsidRPr="007E6573">
              <w:rPr>
                <w:sz w:val="28"/>
                <w:szCs w:val="28"/>
              </w:rPr>
              <w:t>»</w:t>
            </w:r>
            <w:r w:rsidRPr="007E6573">
              <w:rPr>
                <w:sz w:val="28"/>
                <w:szCs w:val="28"/>
                <w:lang w:val="ru-RU"/>
              </w:rPr>
              <w:t>, ввести дані, натиснути «Save»</w:t>
            </w:r>
            <w:r w:rsidRPr="007E6573">
              <w:rPr>
                <w:sz w:val="28"/>
                <w:szCs w:val="28"/>
              </w:rPr>
              <w:t>.</w:t>
            </w:r>
          </w:p>
        </w:tc>
      </w:tr>
      <w:tr w:rsidR="00E138BC" w:rsidRPr="007E6573" w:rsidTr="00E138BC">
        <w:trPr>
          <w:trHeight w:val="982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319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  <w:lang w:val="ru-RU"/>
              </w:rPr>
              <w:t>Стор</w:t>
            </w:r>
            <w:r w:rsidRPr="007E6573">
              <w:rPr>
                <w:sz w:val="28"/>
                <w:szCs w:val="28"/>
              </w:rPr>
              <w:t>інка відобразить помилковий стан та пояснення некоректності тексту.</w:t>
            </w:r>
          </w:p>
        </w:tc>
      </w:tr>
    </w:tbl>
    <w:p w:rsidR="007E6573" w:rsidRDefault="007E6573" w:rsidP="00E138BC">
      <w:pPr>
        <w:rPr>
          <w:sz w:val="28"/>
        </w:rPr>
      </w:pPr>
    </w:p>
    <w:p w:rsidR="00E138BC" w:rsidRPr="007E6573" w:rsidRDefault="007E6573" w:rsidP="00E138BC">
      <w:r>
        <w:rPr>
          <w:sz w:val="28"/>
        </w:rPr>
        <w:br w:type="page"/>
      </w:r>
      <w:r w:rsidR="00E138BC" w:rsidRPr="007E6573">
        <w:rPr>
          <w:sz w:val="28"/>
        </w:rPr>
        <w:lastRenderedPageBreak/>
        <w:t xml:space="preserve">Таблиця </w:t>
      </w:r>
      <w:r w:rsidR="00E138BC" w:rsidRPr="007E6573">
        <w:rPr>
          <w:sz w:val="28"/>
        </w:rPr>
        <w:fldChar w:fldCharType="begin"/>
      </w:r>
      <w:r w:rsidR="00E138BC" w:rsidRPr="007E6573">
        <w:rPr>
          <w:sz w:val="28"/>
        </w:rPr>
        <w:instrText xml:space="preserve"> STYLEREF 1 \s </w:instrText>
      </w:r>
      <w:r w:rsidR="00E138BC" w:rsidRPr="007E6573">
        <w:rPr>
          <w:sz w:val="28"/>
        </w:rPr>
        <w:fldChar w:fldCharType="separate"/>
      </w:r>
      <w:r w:rsidR="00FC27B5">
        <w:rPr>
          <w:noProof/>
          <w:sz w:val="28"/>
        </w:rPr>
        <w:t>6</w:t>
      </w:r>
      <w:r w:rsidR="00E138BC" w:rsidRPr="007E6573">
        <w:rPr>
          <w:noProof/>
          <w:sz w:val="28"/>
        </w:rPr>
        <w:fldChar w:fldCharType="end"/>
      </w:r>
      <w:r w:rsidR="00E138BC" w:rsidRPr="007E6573">
        <w:rPr>
          <w:sz w:val="28"/>
        </w:rPr>
        <w:t xml:space="preserve">.3 – </w:t>
      </w:r>
      <w:r w:rsidR="00E138BC" w:rsidRPr="007E6573">
        <w:rPr>
          <w:sz w:val="28"/>
          <w:lang w:val="ru-RU"/>
        </w:rPr>
        <w:t>Перегляд ф</w:t>
      </w:r>
      <w:r w:rsidR="00E138BC" w:rsidRPr="007E6573">
        <w:rPr>
          <w:sz w:val="28"/>
        </w:rPr>
        <w:t>ільму</w:t>
      </w: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3"/>
        <w:gridCol w:w="6319"/>
      </w:tblGrid>
      <w:tr w:rsidR="00E138BC" w:rsidRPr="007E6573" w:rsidTr="001D5E20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319" w:type="dxa"/>
          </w:tcPr>
          <w:p w:rsidR="00E138BC" w:rsidRPr="007E6573" w:rsidRDefault="00E138BC" w:rsidP="00E138BC">
            <w:pPr>
              <w:ind w:firstLine="0"/>
              <w:rPr>
                <w:sz w:val="28"/>
                <w:szCs w:val="28"/>
                <w:lang w:val="ru-RU"/>
              </w:rPr>
            </w:pPr>
            <w:r w:rsidRPr="007E6573">
              <w:rPr>
                <w:sz w:val="28"/>
                <w:szCs w:val="28"/>
              </w:rPr>
              <w:t xml:space="preserve">Перевірка </w:t>
            </w:r>
            <w:r w:rsidRPr="007E6573">
              <w:rPr>
                <w:sz w:val="28"/>
                <w:szCs w:val="28"/>
                <w:lang w:val="ru-RU"/>
              </w:rPr>
              <w:t>обробника прийнятих користувачем рішень</w:t>
            </w:r>
          </w:p>
        </w:tc>
      </w:tr>
      <w:tr w:rsidR="00E138BC" w:rsidRPr="007E6573" w:rsidTr="001D5E20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Відкриті програмні засоби</w:t>
            </w:r>
          </w:p>
        </w:tc>
      </w:tr>
      <w:tr w:rsidR="00E138BC" w:rsidRPr="007E6573" w:rsidTr="001D5E20">
        <w:trPr>
          <w:trHeight w:val="498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ind w:firstLine="0"/>
              <w:rPr>
                <w:sz w:val="28"/>
                <w:szCs w:val="28"/>
                <w:lang w:val="ru-RU"/>
              </w:rPr>
            </w:pPr>
            <w:r w:rsidRPr="007E6573">
              <w:rPr>
                <w:sz w:val="28"/>
                <w:szCs w:val="28"/>
                <w:lang w:val="ru-RU"/>
              </w:rPr>
              <w:t>Заповнений та опублікований фільм</w:t>
            </w:r>
          </w:p>
        </w:tc>
      </w:tr>
      <w:tr w:rsidR="00E138BC" w:rsidRPr="007E6573" w:rsidTr="001D5E20">
        <w:trPr>
          <w:trHeight w:val="997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319" w:type="dxa"/>
          </w:tcPr>
          <w:p w:rsidR="00E138BC" w:rsidRPr="007E6573" w:rsidRDefault="00E138BC" w:rsidP="001D5E20">
            <w:pPr>
              <w:tabs>
                <w:tab w:val="num" w:pos="459"/>
              </w:tabs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Обрати фільм серед опублікованих, продивитись страйп до кінця, обрати певне рішення</w:t>
            </w:r>
          </w:p>
        </w:tc>
      </w:tr>
      <w:tr w:rsidR="00E138BC" w:rsidRPr="005068B7" w:rsidTr="001D5E20">
        <w:trPr>
          <w:trHeight w:val="982"/>
        </w:trPr>
        <w:tc>
          <w:tcPr>
            <w:tcW w:w="3093" w:type="dxa"/>
          </w:tcPr>
          <w:p w:rsidR="00E138BC" w:rsidRPr="007E6573" w:rsidRDefault="00E138BC" w:rsidP="001D5E20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319" w:type="dxa"/>
          </w:tcPr>
          <w:p w:rsidR="00E138BC" w:rsidRPr="004A56B9" w:rsidRDefault="00E138BC" w:rsidP="00E138BC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 xml:space="preserve">Сторінка завантажить новий страйп у відпвідності до </w:t>
            </w:r>
            <w:r w:rsidRPr="007E6573">
              <w:rPr>
                <w:sz w:val="28"/>
                <w:szCs w:val="28"/>
                <w:lang w:val="en-US"/>
              </w:rPr>
              <w:t>plotter</w:t>
            </w:r>
            <w:r w:rsidRPr="007E6573">
              <w:rPr>
                <w:sz w:val="28"/>
                <w:szCs w:val="28"/>
              </w:rPr>
              <w:t xml:space="preserve">-коду фільму, у кінці нового страйпу запитання та відповіді відповідатимуть </w:t>
            </w:r>
            <w:r w:rsidRPr="007E6573">
              <w:rPr>
                <w:sz w:val="28"/>
                <w:szCs w:val="28"/>
                <w:lang w:val="en-US"/>
              </w:rPr>
              <w:t>plotter</w:t>
            </w:r>
            <w:r w:rsidRPr="007E6573">
              <w:rPr>
                <w:sz w:val="28"/>
                <w:szCs w:val="28"/>
              </w:rPr>
              <w:t>-коду фі</w:t>
            </w:r>
          </w:p>
        </w:tc>
      </w:tr>
    </w:tbl>
    <w:p w:rsidR="00B66DC6" w:rsidRPr="00E138BC" w:rsidRDefault="00B66DC6" w:rsidP="00E138BC"/>
    <w:sectPr w:rsidR="00B66DC6" w:rsidRPr="00E138BC" w:rsidSect="007E65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40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E5" w:rsidRDefault="00C25DE5">
      <w:r>
        <w:separator/>
      </w:r>
    </w:p>
  </w:endnote>
  <w:endnote w:type="continuationSeparator" w:id="0">
    <w:p w:rsidR="00C25DE5" w:rsidRDefault="00C2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708A" w:rsidRDefault="00F9708A">
    <w:pPr>
      <w:ind w:right="360"/>
    </w:pPr>
  </w:p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Pr="00EB7BE6" w:rsidRDefault="00F9708A" w:rsidP="00FB455D">
    <w:pPr>
      <w:pStyle w:val="Footer"/>
      <w:framePr w:w="1541" w:h="671" w:hRule="exact" w:wrap="around" w:vAnchor="text" w:hAnchor="page" w:x="10215" w:y="30"/>
      <w:rPr>
        <w:rStyle w:val="PageNumber"/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56B9">
      <w:rPr>
        <w:rStyle w:val="PageNumber"/>
        <w:noProof/>
      </w:rPr>
      <w:t>2</w:t>
    </w:r>
    <w:r>
      <w:rPr>
        <w:rStyle w:val="PageNumber"/>
      </w:rPr>
      <w:fldChar w:fldCharType="end"/>
    </w:r>
  </w:p>
  <w:p w:rsidR="00F9708A" w:rsidRPr="00EB7BE6" w:rsidRDefault="00F9708A" w:rsidP="00FB455D">
    <w:pPr>
      <w:pStyle w:val="Footer"/>
      <w:framePr w:w="1541" w:h="671" w:hRule="exact" w:wrap="around" w:vAnchor="text" w:hAnchor="page" w:x="10215" w:y="30"/>
      <w:rPr>
        <w:rStyle w:val="PageNumber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E5" w:rsidRDefault="00C25DE5">
      <w:r>
        <w:separator/>
      </w:r>
    </w:p>
  </w:footnote>
  <w:footnote w:type="continuationSeparator" w:id="0">
    <w:p w:rsidR="00C25DE5" w:rsidRDefault="00C25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F9708A" w:rsidRDefault="00F9708A">
    <w:pPr>
      <w:ind w:right="360"/>
    </w:pPr>
  </w:p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uto" w:vAnchor="text" w:hAnchor="page" w:x="5379" w:y="6"/>
    </w:pPr>
  </w:p>
  <w:p w:rsidR="007E6573" w:rsidRDefault="007E6573" w:rsidP="007E6573">
    <w:pPr>
      <w:framePr w:wrap="auto" w:vAnchor="page" w:hAnchor="page" w:x="2294" w:y="1"/>
      <w:ind w:right="360"/>
    </w:pPr>
    <w:r>
      <w:t>ї</w:t>
    </w:r>
  </w:p>
  <w:p w:rsidR="00F9708A" w:rsidRDefault="00FC27B5" w:rsidP="007E6573">
    <w:pPr>
      <w:ind w:right="360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192405</wp:posOffset>
              </wp:positionH>
              <wp:positionV relativeFrom="paragraph">
                <wp:posOffset>13970</wp:posOffset>
              </wp:positionV>
              <wp:extent cx="1882140" cy="147320"/>
              <wp:effectExtent l="1905" t="4445" r="1905" b="635"/>
              <wp:wrapNone/>
              <wp:docPr id="48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800000">
                        <a:off x="0" y="0"/>
                        <a:ext cx="1882140" cy="1473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C27B5" w:rsidRDefault="00FC27B5" w:rsidP="00FC27B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КПІ.ІП-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XXXX.XXXXXX.XX.XX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4" o:spid="_x0000_s1026" type="#_x0000_t202" style="position:absolute;left:0;text-align:left;margin-left:15.15pt;margin-top:1.1pt;width:148.2pt;height:11.6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" filled="f" stroked="f">
              <v:stroke joinstyle="round"/>
              <o:lock v:ext="edit" shapetype="t"/>
              <v:textbox style="mso-fit-shape-to-text:t">
                <w:txbxContent>
                  <w:p w:rsidR="00FC27B5" w:rsidRDefault="00FC27B5" w:rsidP="00FC27B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ru-RU"/>
                      </w:rPr>
                      <w:t>КПІ.ІП-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XXXX.XXXXXX.XX.XX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-187325</wp:posOffset>
              </wp:positionV>
              <wp:extent cx="6597015" cy="10267315"/>
              <wp:effectExtent l="19050" t="12700" r="13335" b="16510"/>
              <wp:wrapNone/>
              <wp:docPr id="2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6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Pr="00286EEB" w:rsidRDefault="00F9708A" w:rsidP="00DF4116">
                              <w:pPr>
                                <w:pStyle w:val="a3"/>
                                <w:rPr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КПІ.ІП-XX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</w:p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-27pt;margin-top:-14.75pt;width:519.45pt;height:808.45pt;z-index:251656192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">
              <v:group id="Group 2" o:spid="_x0000_s1028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  <v:line id="Line 4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9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rect id="Rectangle 14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Pr="00286EEB" w:rsidRDefault="00F9708A" w:rsidP="00DF4116">
                        <w:pPr>
                          <w:pStyle w:val="a3"/>
                          <w:rPr>
                            <w:sz w:val="36"/>
                            <w:lang w:val="en-US"/>
                          </w:rPr>
                        </w:pPr>
                        <w:r>
                          <w:rPr>
                            <w:sz w:val="36"/>
                          </w:rPr>
                          <w:t>КПІ.ІП-XX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.XX</w:t>
                        </w:r>
                        <w:r>
                          <w:rPr>
                            <w:sz w:val="36"/>
                            <w:lang w:val="en-US"/>
                          </w:rPr>
                          <w:t>XXXX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</w:p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" strokeweight="1.75pt"/>
              <v:line id="Line 23" o:spid="_x0000_s1049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Ob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" strokeweight="1.75pt"/>
            </v:group>
          </w:pict>
        </mc:Fallback>
      </mc:AlternateContent>
    </w:r>
  </w:p>
  <w:p w:rsidR="007E6573" w:rsidRDefault="007E65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4A56B9">
    <w:pPr>
      <w:pStyle w:val="Head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-165545</wp:posOffset>
              </wp:positionH>
              <wp:positionV relativeFrom="paragraph">
                <wp:posOffset>-108016</wp:posOffset>
              </wp:positionV>
              <wp:extent cx="2187731" cy="207563"/>
              <wp:effectExtent l="0" t="0" r="0" b="0"/>
              <wp:wrapNone/>
              <wp:docPr id="1" name="WordArt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187731" cy="207563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C27B5" w:rsidRPr="004A56B9" w:rsidRDefault="00FC27B5" w:rsidP="00FC27B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4A56B9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КПІ.ІП-</w:t>
                          </w:r>
                          <w:r w:rsidRPr="004A56B9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XXXX.XXXXXX.XX.XX</w:t>
                          </w:r>
                        </w:p>
                      </w:txbxContent>
                    </wps:txbx>
                    <wps:bodyPr wrap="square" numCol="1" fromWordArt="1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97" o:spid="_x0000_s1050" type="#_x0000_t202" style="position:absolute;left:0;text-align:left;margin-left:-13.05pt;margin-top:-8.5pt;width:172.25pt;height:16.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" filled="f" stroked="f">
              <v:stroke joinstyle="round"/>
              <o:lock v:ext="edit" shapetype="t"/>
              <v:textbox>
                <w:txbxContent>
                  <w:p w:rsidR="00FC27B5" w:rsidRPr="004A56B9" w:rsidRDefault="00FC27B5" w:rsidP="00FC27B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4A56B9"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ru-RU"/>
                      </w:rPr>
                      <w:t>КПІ.ІП-</w:t>
                    </w:r>
                    <w:r w:rsidRPr="004A56B9"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XXXX.XXXXXX.XX.XX</w:t>
                    </w:r>
                  </w:p>
                </w:txbxContent>
              </v:textbox>
            </v:shape>
          </w:pict>
        </mc:Fallback>
      </mc:AlternateContent>
    </w:r>
    <w:r w:rsidR="00FC27B5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-222885</wp:posOffset>
              </wp:positionV>
              <wp:extent cx="6597015" cy="10267315"/>
              <wp:effectExtent l="19050" t="15240" r="13335" b="13970"/>
              <wp:wrapNone/>
              <wp:docPr id="2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3" name="Group 75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Pr="00EB7BE6" w:rsidRDefault="00F9708A" w:rsidP="00EB7BE6">
                              <w:pPr>
                                <w:pStyle w:val="a3"/>
                                <w:ind w:right="129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Pr="00286EEB" w:rsidRDefault="00F9708A" w:rsidP="00C95430">
                              <w:pPr>
                                <w:pStyle w:val="a3"/>
                                <w:rPr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КПІ.ІП-XX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Line 95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96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4" o:spid="_x0000_s1051" style="position:absolute;left:0;text-align:left;margin-left:-27.75pt;margin-top:-17.55pt;width:519.45pt;height:808.45pt;z-index:251658240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">
              <v:group id="Group 75" o:spid="_x0000_s1052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6" o:spid="_x0000_s105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77" o:spid="_x0000_s105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8" o:spid="_x0000_s105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9" o:spid="_x0000_s105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0" o:spid="_x0000_s105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1" o:spid="_x0000_s105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2" o:spid="_x0000_s105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83" o:spid="_x0000_s106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4" o:spid="_x0000_s106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85" o:spid="_x0000_s106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86" o:spid="_x0000_s106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87" o:spid="_x0000_s106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88" o:spid="_x0000_s106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9" o:spid="_x0000_s106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0" o:spid="_x0000_s106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91" o:spid="_x0000_s106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2" o:spid="_x0000_s106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93" o:spid="_x0000_s107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F9708A" w:rsidRPr="00EB7BE6" w:rsidRDefault="00F9708A" w:rsidP="00EB7BE6">
                        <w:pPr>
                          <w:pStyle w:val="a3"/>
                          <w:ind w:right="129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4" o:spid="_x0000_s107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Pr="00286EEB" w:rsidRDefault="00F9708A" w:rsidP="00C95430">
                        <w:pPr>
                          <w:pStyle w:val="a3"/>
                          <w:rPr>
                            <w:sz w:val="36"/>
                            <w:lang w:val="en-US"/>
                          </w:rPr>
                        </w:pPr>
                        <w:r>
                          <w:rPr>
                            <w:sz w:val="36"/>
                          </w:rPr>
                          <w:t>КПІ.ІП-XX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.XX</w:t>
                        </w:r>
                        <w:r>
                          <w:rPr>
                            <w:sz w:val="36"/>
                            <w:lang w:val="en-US"/>
                          </w:rPr>
                          <w:t>XXXX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</w:p>
                    </w:txbxContent>
                  </v:textbox>
                </v:rect>
              </v:group>
              <v:line id="Line 95" o:spid="_x0000_s1072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" strokeweight="1.75pt"/>
              <v:line id="Line 96" o:spid="_x0000_s1073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" strokeweight="1.7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9E908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18252C"/>
    <w:multiLevelType w:val="multilevel"/>
    <w:tmpl w:val="4CC6BF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FA32A4"/>
    <w:multiLevelType w:val="multilevel"/>
    <w:tmpl w:val="0596CB6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37481"/>
    <w:multiLevelType w:val="hybridMultilevel"/>
    <w:tmpl w:val="8070BB6C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23A5"/>
    <w:multiLevelType w:val="hybridMultilevel"/>
    <w:tmpl w:val="98BAB164"/>
    <w:lvl w:ilvl="0" w:tplc="7E562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9394A"/>
    <w:multiLevelType w:val="hybridMultilevel"/>
    <w:tmpl w:val="0630D7BC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32D79"/>
    <w:multiLevelType w:val="multilevel"/>
    <w:tmpl w:val="2E864F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20A3321"/>
    <w:multiLevelType w:val="hybridMultilevel"/>
    <w:tmpl w:val="8FB82950"/>
    <w:lvl w:ilvl="0" w:tplc="C058871A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F2268"/>
    <w:multiLevelType w:val="hybridMultilevel"/>
    <w:tmpl w:val="73FE3FD4"/>
    <w:lvl w:ilvl="0" w:tplc="9A38E9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1BAB2A55"/>
    <w:multiLevelType w:val="multilevel"/>
    <w:tmpl w:val="BD6A0A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302A83"/>
    <w:multiLevelType w:val="multilevel"/>
    <w:tmpl w:val="7CBCC7A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3208AF"/>
    <w:multiLevelType w:val="hybridMultilevel"/>
    <w:tmpl w:val="9A30BD62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541DBE"/>
    <w:multiLevelType w:val="hybridMultilevel"/>
    <w:tmpl w:val="516CFCC6"/>
    <w:lvl w:ilvl="0" w:tplc="7E562C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377BF8"/>
    <w:multiLevelType w:val="hybridMultilevel"/>
    <w:tmpl w:val="35A0C900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474B1A"/>
    <w:multiLevelType w:val="hybridMultilevel"/>
    <w:tmpl w:val="D708E754"/>
    <w:lvl w:ilvl="0" w:tplc="7E562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626F2"/>
    <w:multiLevelType w:val="hybridMultilevel"/>
    <w:tmpl w:val="748EDA4E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B54E7"/>
    <w:multiLevelType w:val="hybridMultilevel"/>
    <w:tmpl w:val="B0040AE0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485519D5"/>
    <w:multiLevelType w:val="hybridMultilevel"/>
    <w:tmpl w:val="5A8E6810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D6538"/>
    <w:multiLevelType w:val="hybridMultilevel"/>
    <w:tmpl w:val="772E8DBC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D6143"/>
    <w:multiLevelType w:val="hybridMultilevel"/>
    <w:tmpl w:val="1D50E6C4"/>
    <w:lvl w:ilvl="0" w:tplc="73B21244">
      <w:start w:val="1"/>
      <w:numFmt w:val="bullet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EF71FA3"/>
    <w:multiLevelType w:val="hybridMultilevel"/>
    <w:tmpl w:val="E4567AB8"/>
    <w:lvl w:ilvl="0" w:tplc="4A1C8A5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F17FD"/>
    <w:multiLevelType w:val="hybridMultilevel"/>
    <w:tmpl w:val="1520DB5C"/>
    <w:lvl w:ilvl="0" w:tplc="390E3166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545D3672"/>
    <w:multiLevelType w:val="hybridMultilevel"/>
    <w:tmpl w:val="CDF25FC6"/>
    <w:lvl w:ilvl="0" w:tplc="73B21244">
      <w:start w:val="1"/>
      <w:numFmt w:val="bullet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4EA6838"/>
    <w:multiLevelType w:val="hybridMultilevel"/>
    <w:tmpl w:val="EA5EC49E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59B24EF2"/>
    <w:multiLevelType w:val="multilevel"/>
    <w:tmpl w:val="B894B5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AEF5ADC"/>
    <w:multiLevelType w:val="hybridMultilevel"/>
    <w:tmpl w:val="AA20166C"/>
    <w:lvl w:ilvl="0" w:tplc="811EEBB8">
      <w:start w:val="1"/>
      <w:numFmt w:val="bullet"/>
      <w:pStyle w:val="2"/>
      <w:lvlText w:val=""/>
      <w:lvlJc w:val="left"/>
      <w:pPr>
        <w:tabs>
          <w:tab w:val="num" w:pos="1800"/>
        </w:tabs>
        <w:ind w:left="1701" w:hanging="26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F0ED3"/>
    <w:multiLevelType w:val="hybridMultilevel"/>
    <w:tmpl w:val="AB58DA7E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4B2E3A"/>
    <w:multiLevelType w:val="hybridMultilevel"/>
    <w:tmpl w:val="2DD6D7A8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8" w15:restartNumberingAfterBreak="0">
    <w:nsid w:val="68875988"/>
    <w:multiLevelType w:val="hybridMultilevel"/>
    <w:tmpl w:val="166C9E60"/>
    <w:lvl w:ilvl="0" w:tplc="28A8F9EE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6910670F"/>
    <w:multiLevelType w:val="hybridMultilevel"/>
    <w:tmpl w:val="F000BACA"/>
    <w:lvl w:ilvl="0" w:tplc="EF181116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41C4"/>
    <w:multiLevelType w:val="hybridMultilevel"/>
    <w:tmpl w:val="193EE608"/>
    <w:lvl w:ilvl="0" w:tplc="73B212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80A6F"/>
    <w:multiLevelType w:val="hybridMultilevel"/>
    <w:tmpl w:val="CDEC80C4"/>
    <w:lvl w:ilvl="0" w:tplc="7E562C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C00F22"/>
    <w:multiLevelType w:val="hybridMultilevel"/>
    <w:tmpl w:val="9F481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A418FE"/>
    <w:multiLevelType w:val="hybridMultilevel"/>
    <w:tmpl w:val="EAA2CB26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4" w15:restartNumberingAfterBreak="0">
    <w:nsid w:val="74257E51"/>
    <w:multiLevelType w:val="hybridMultilevel"/>
    <w:tmpl w:val="8D080A80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5" w15:restartNumberingAfterBreak="0">
    <w:nsid w:val="759771B4"/>
    <w:multiLevelType w:val="hybridMultilevel"/>
    <w:tmpl w:val="C95A2D96"/>
    <w:lvl w:ilvl="0" w:tplc="73B21244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62F340E"/>
    <w:multiLevelType w:val="hybridMultilevel"/>
    <w:tmpl w:val="F5A4495C"/>
    <w:lvl w:ilvl="0" w:tplc="C7D81F9A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F93D33"/>
    <w:multiLevelType w:val="multilevel"/>
    <w:tmpl w:val="04D012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6"/>
  </w:num>
  <w:num w:numId="2">
    <w:abstractNumId w:val="37"/>
  </w:num>
  <w:num w:numId="3">
    <w:abstractNumId w:val="37"/>
  </w:num>
  <w:num w:numId="4">
    <w:abstractNumId w:val="37"/>
  </w:num>
  <w:num w:numId="5">
    <w:abstractNumId w:val="24"/>
  </w:num>
  <w:num w:numId="6">
    <w:abstractNumId w:val="37"/>
  </w:num>
  <w:num w:numId="7">
    <w:abstractNumId w:val="6"/>
  </w:num>
  <w:num w:numId="8">
    <w:abstractNumId w:val="25"/>
  </w:num>
  <w:num w:numId="9">
    <w:abstractNumId w:val="25"/>
  </w:num>
  <w:num w:numId="10">
    <w:abstractNumId w:val="0"/>
  </w:num>
  <w:num w:numId="11">
    <w:abstractNumId w:val="7"/>
  </w:num>
  <w:num w:numId="12">
    <w:abstractNumId w:val="5"/>
  </w:num>
  <w:num w:numId="13">
    <w:abstractNumId w:val="18"/>
  </w:num>
  <w:num w:numId="14">
    <w:abstractNumId w:val="2"/>
  </w:num>
  <w:num w:numId="15">
    <w:abstractNumId w:val="9"/>
  </w:num>
  <w:num w:numId="16">
    <w:abstractNumId w:val="4"/>
  </w:num>
  <w:num w:numId="17">
    <w:abstractNumId w:val="1"/>
  </w:num>
  <w:num w:numId="18">
    <w:abstractNumId w:val="12"/>
  </w:num>
  <w:num w:numId="19">
    <w:abstractNumId w:val="31"/>
  </w:num>
  <w:num w:numId="20">
    <w:abstractNumId w:val="14"/>
  </w:num>
  <w:num w:numId="21">
    <w:abstractNumId w:val="32"/>
  </w:num>
  <w:num w:numId="22">
    <w:abstractNumId w:val="30"/>
  </w:num>
  <w:num w:numId="23">
    <w:abstractNumId w:val="10"/>
  </w:num>
  <w:num w:numId="24">
    <w:abstractNumId w:val="19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27"/>
  </w:num>
  <w:num w:numId="30">
    <w:abstractNumId w:val="11"/>
  </w:num>
  <w:num w:numId="31">
    <w:abstractNumId w:val="3"/>
  </w:num>
  <w:num w:numId="32">
    <w:abstractNumId w:val="34"/>
  </w:num>
  <w:num w:numId="33">
    <w:abstractNumId w:val="35"/>
  </w:num>
  <w:num w:numId="34">
    <w:abstractNumId w:val="13"/>
  </w:num>
  <w:num w:numId="35">
    <w:abstractNumId w:val="15"/>
  </w:num>
  <w:num w:numId="36">
    <w:abstractNumId w:val="23"/>
  </w:num>
  <w:num w:numId="37">
    <w:abstractNumId w:val="36"/>
  </w:num>
  <w:num w:numId="38">
    <w:abstractNumId w:val="33"/>
  </w:num>
  <w:num w:numId="39">
    <w:abstractNumId w:val="8"/>
  </w:num>
  <w:num w:numId="40">
    <w:abstractNumId w:val="21"/>
  </w:num>
  <w:num w:numId="41">
    <w:abstractNumId w:val="29"/>
  </w:num>
  <w:num w:numId="42">
    <w:abstractNumId w:val="20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B5"/>
    <w:rsid w:val="0002262A"/>
    <w:rsid w:val="000407BA"/>
    <w:rsid w:val="00050B44"/>
    <w:rsid w:val="000543AE"/>
    <w:rsid w:val="00054DC5"/>
    <w:rsid w:val="000605A3"/>
    <w:rsid w:val="00074538"/>
    <w:rsid w:val="000753DC"/>
    <w:rsid w:val="00077055"/>
    <w:rsid w:val="00087850"/>
    <w:rsid w:val="000B09BA"/>
    <w:rsid w:val="000C24C0"/>
    <w:rsid w:val="000C4E3E"/>
    <w:rsid w:val="000C7910"/>
    <w:rsid w:val="000E022B"/>
    <w:rsid w:val="000E3F96"/>
    <w:rsid w:val="0010078F"/>
    <w:rsid w:val="00103B71"/>
    <w:rsid w:val="00105A3E"/>
    <w:rsid w:val="00106BD9"/>
    <w:rsid w:val="0012046A"/>
    <w:rsid w:val="00134EA9"/>
    <w:rsid w:val="00140A17"/>
    <w:rsid w:val="00155138"/>
    <w:rsid w:val="00175857"/>
    <w:rsid w:val="001A0B7F"/>
    <w:rsid w:val="001C72F1"/>
    <w:rsid w:val="001D5E20"/>
    <w:rsid w:val="001E25FE"/>
    <w:rsid w:val="001F29A8"/>
    <w:rsid w:val="002142D4"/>
    <w:rsid w:val="002142DC"/>
    <w:rsid w:val="00216A88"/>
    <w:rsid w:val="00243F31"/>
    <w:rsid w:val="00260EB1"/>
    <w:rsid w:val="00273329"/>
    <w:rsid w:val="00285511"/>
    <w:rsid w:val="00286EEB"/>
    <w:rsid w:val="00287842"/>
    <w:rsid w:val="0029565E"/>
    <w:rsid w:val="002A5AE6"/>
    <w:rsid w:val="002A7AC8"/>
    <w:rsid w:val="002B7B64"/>
    <w:rsid w:val="002C4CC5"/>
    <w:rsid w:val="002D0C0E"/>
    <w:rsid w:val="002D6D3A"/>
    <w:rsid w:val="00343092"/>
    <w:rsid w:val="00374894"/>
    <w:rsid w:val="00395803"/>
    <w:rsid w:val="00395CE6"/>
    <w:rsid w:val="003B1CC9"/>
    <w:rsid w:val="003B2648"/>
    <w:rsid w:val="003B6794"/>
    <w:rsid w:val="003C6DC3"/>
    <w:rsid w:val="003F3D96"/>
    <w:rsid w:val="003F3DBA"/>
    <w:rsid w:val="003F780C"/>
    <w:rsid w:val="00400C1A"/>
    <w:rsid w:val="004066FB"/>
    <w:rsid w:val="00406C6C"/>
    <w:rsid w:val="00427454"/>
    <w:rsid w:val="004613B1"/>
    <w:rsid w:val="00471714"/>
    <w:rsid w:val="00477464"/>
    <w:rsid w:val="0048457D"/>
    <w:rsid w:val="00491C3C"/>
    <w:rsid w:val="004A56B9"/>
    <w:rsid w:val="004B2E60"/>
    <w:rsid w:val="004B6FF6"/>
    <w:rsid w:val="004C2D03"/>
    <w:rsid w:val="004E2A18"/>
    <w:rsid w:val="004F6B58"/>
    <w:rsid w:val="00504189"/>
    <w:rsid w:val="00504C74"/>
    <w:rsid w:val="00535A71"/>
    <w:rsid w:val="0054337D"/>
    <w:rsid w:val="00581B8A"/>
    <w:rsid w:val="00586807"/>
    <w:rsid w:val="005A21DB"/>
    <w:rsid w:val="005B0A28"/>
    <w:rsid w:val="005B3C9C"/>
    <w:rsid w:val="005B5FB2"/>
    <w:rsid w:val="005D63AA"/>
    <w:rsid w:val="00603BDA"/>
    <w:rsid w:val="006054DE"/>
    <w:rsid w:val="00611595"/>
    <w:rsid w:val="00617B26"/>
    <w:rsid w:val="00621DF6"/>
    <w:rsid w:val="00643586"/>
    <w:rsid w:val="00661AEB"/>
    <w:rsid w:val="006775C1"/>
    <w:rsid w:val="00677C17"/>
    <w:rsid w:val="00690D94"/>
    <w:rsid w:val="00697C50"/>
    <w:rsid w:val="006A0D69"/>
    <w:rsid w:val="006C1080"/>
    <w:rsid w:val="006C5A63"/>
    <w:rsid w:val="00710DEE"/>
    <w:rsid w:val="0072755A"/>
    <w:rsid w:val="00735FCC"/>
    <w:rsid w:val="00765D7C"/>
    <w:rsid w:val="007733A8"/>
    <w:rsid w:val="0078330B"/>
    <w:rsid w:val="007A5FB1"/>
    <w:rsid w:val="007B77C3"/>
    <w:rsid w:val="007C310D"/>
    <w:rsid w:val="007E133C"/>
    <w:rsid w:val="007E6573"/>
    <w:rsid w:val="00801F09"/>
    <w:rsid w:val="00805F04"/>
    <w:rsid w:val="00821A97"/>
    <w:rsid w:val="00824189"/>
    <w:rsid w:val="00826925"/>
    <w:rsid w:val="00840BE5"/>
    <w:rsid w:val="0085165D"/>
    <w:rsid w:val="00852EB2"/>
    <w:rsid w:val="008618E4"/>
    <w:rsid w:val="00861DC0"/>
    <w:rsid w:val="0086450B"/>
    <w:rsid w:val="00866265"/>
    <w:rsid w:val="0087737D"/>
    <w:rsid w:val="00877D9D"/>
    <w:rsid w:val="008810E4"/>
    <w:rsid w:val="00884C00"/>
    <w:rsid w:val="008A0A7D"/>
    <w:rsid w:val="008B3DA9"/>
    <w:rsid w:val="008C6D60"/>
    <w:rsid w:val="008D4BB2"/>
    <w:rsid w:val="008D6451"/>
    <w:rsid w:val="008F4C77"/>
    <w:rsid w:val="008F6A58"/>
    <w:rsid w:val="00912A1F"/>
    <w:rsid w:val="009202CC"/>
    <w:rsid w:val="0092586A"/>
    <w:rsid w:val="00933FF2"/>
    <w:rsid w:val="00937B8F"/>
    <w:rsid w:val="009845F5"/>
    <w:rsid w:val="009B5B00"/>
    <w:rsid w:val="009B7100"/>
    <w:rsid w:val="009C117A"/>
    <w:rsid w:val="009F316D"/>
    <w:rsid w:val="00A00E11"/>
    <w:rsid w:val="00A04496"/>
    <w:rsid w:val="00A05C1C"/>
    <w:rsid w:val="00A11FCE"/>
    <w:rsid w:val="00A12057"/>
    <w:rsid w:val="00A364DD"/>
    <w:rsid w:val="00A43AD5"/>
    <w:rsid w:val="00A639FE"/>
    <w:rsid w:val="00A674E9"/>
    <w:rsid w:val="00A7677C"/>
    <w:rsid w:val="00A84CE9"/>
    <w:rsid w:val="00A94327"/>
    <w:rsid w:val="00AE35E0"/>
    <w:rsid w:val="00B03EBF"/>
    <w:rsid w:val="00B15F9E"/>
    <w:rsid w:val="00B22D77"/>
    <w:rsid w:val="00B23B35"/>
    <w:rsid w:val="00B30DEC"/>
    <w:rsid w:val="00B442DF"/>
    <w:rsid w:val="00B66DC6"/>
    <w:rsid w:val="00B76E14"/>
    <w:rsid w:val="00B841BE"/>
    <w:rsid w:val="00B86487"/>
    <w:rsid w:val="00B86A7A"/>
    <w:rsid w:val="00BA1539"/>
    <w:rsid w:val="00BB147E"/>
    <w:rsid w:val="00BB2146"/>
    <w:rsid w:val="00BB2F92"/>
    <w:rsid w:val="00BB627B"/>
    <w:rsid w:val="00BB7EF7"/>
    <w:rsid w:val="00BC5DDD"/>
    <w:rsid w:val="00BD3452"/>
    <w:rsid w:val="00C11AFD"/>
    <w:rsid w:val="00C152BE"/>
    <w:rsid w:val="00C25DE5"/>
    <w:rsid w:val="00C36D6C"/>
    <w:rsid w:val="00C430CB"/>
    <w:rsid w:val="00C50E60"/>
    <w:rsid w:val="00C52C52"/>
    <w:rsid w:val="00C52FE0"/>
    <w:rsid w:val="00C53E5E"/>
    <w:rsid w:val="00C54D88"/>
    <w:rsid w:val="00C62677"/>
    <w:rsid w:val="00C82D34"/>
    <w:rsid w:val="00C939BC"/>
    <w:rsid w:val="00C95430"/>
    <w:rsid w:val="00CA0589"/>
    <w:rsid w:val="00CC1995"/>
    <w:rsid w:val="00CD55E9"/>
    <w:rsid w:val="00CE2B6F"/>
    <w:rsid w:val="00CE75CD"/>
    <w:rsid w:val="00CF7B6B"/>
    <w:rsid w:val="00D02C9F"/>
    <w:rsid w:val="00D04BD4"/>
    <w:rsid w:val="00D2080A"/>
    <w:rsid w:val="00D271B1"/>
    <w:rsid w:val="00D3112A"/>
    <w:rsid w:val="00D33398"/>
    <w:rsid w:val="00D51B2E"/>
    <w:rsid w:val="00D65027"/>
    <w:rsid w:val="00D763C6"/>
    <w:rsid w:val="00D779A5"/>
    <w:rsid w:val="00D77FEC"/>
    <w:rsid w:val="00DA5E80"/>
    <w:rsid w:val="00DC19AE"/>
    <w:rsid w:val="00DC2399"/>
    <w:rsid w:val="00DC2B66"/>
    <w:rsid w:val="00DC6F9C"/>
    <w:rsid w:val="00DD019C"/>
    <w:rsid w:val="00DE190D"/>
    <w:rsid w:val="00DE5553"/>
    <w:rsid w:val="00DF0F69"/>
    <w:rsid w:val="00DF4116"/>
    <w:rsid w:val="00DF6F18"/>
    <w:rsid w:val="00E06834"/>
    <w:rsid w:val="00E138BC"/>
    <w:rsid w:val="00E36204"/>
    <w:rsid w:val="00E536CB"/>
    <w:rsid w:val="00E658C1"/>
    <w:rsid w:val="00E74E9E"/>
    <w:rsid w:val="00E93995"/>
    <w:rsid w:val="00EA11E2"/>
    <w:rsid w:val="00EB7BE6"/>
    <w:rsid w:val="00ED7479"/>
    <w:rsid w:val="00EE2AB3"/>
    <w:rsid w:val="00F25493"/>
    <w:rsid w:val="00F95060"/>
    <w:rsid w:val="00F9708A"/>
    <w:rsid w:val="00FB239B"/>
    <w:rsid w:val="00FB455D"/>
    <w:rsid w:val="00FC1073"/>
    <w:rsid w:val="00F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DB5A85-93A6-4796-ABB4-73AC66A2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">
    <w:name w:val="НАЗВАНИЕ РАЗДЕЛА"/>
    <w:basedOn w:val="Normal"/>
    <w:next w:val="Normal"/>
    <w:autoRedefine/>
    <w:pPr>
      <w:keepNext/>
      <w:keepLines/>
      <w:pageBreakBefore/>
      <w:spacing w:before="240" w:after="120"/>
      <w:ind w:firstLine="0"/>
      <w:jc w:val="center"/>
    </w:pPr>
    <w:rPr>
      <w:b/>
      <w:caps/>
      <w:sz w:val="36"/>
      <w:szCs w:val="36"/>
      <w:lang w:val="en-US"/>
    </w:rPr>
  </w:style>
  <w:style w:type="paragraph" w:customStyle="1" w:styleId="a0">
    <w:name w:val="Подпись к рисунку"/>
    <w:basedOn w:val="Normal"/>
    <w:autoRedefine/>
    <w:pPr>
      <w:keepLines/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05A3E"/>
    <w:pPr>
      <w:tabs>
        <w:tab w:val="right" w:leader="dot" w:pos="9627"/>
      </w:tabs>
      <w:spacing w:before="120" w:after="120"/>
      <w:ind w:firstLine="0"/>
      <w:jc w:val="center"/>
    </w:pPr>
    <w:rPr>
      <w:b/>
      <w:bCs/>
      <w:caps/>
      <w:lang w:val="ru-RU"/>
    </w:rPr>
  </w:style>
  <w:style w:type="paragraph" w:customStyle="1" w:styleId="a1">
    <w:name w:val="ВСТУП"/>
    <w:aliases w:val="ПЕРЕЛІК,И ТД"/>
    <w:basedOn w:val="a"/>
    <w:pPr>
      <w:outlineLvl w:val="0"/>
    </w:pPr>
    <w:rPr>
      <w:sz w:val="28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customStyle="1" w:styleId="a2">
    <w:name w:val="Рисунок"/>
    <w:basedOn w:val="Normal"/>
    <w:next w:val="Normal"/>
    <w:autoRedefine/>
    <w:pPr>
      <w:ind w:firstLine="0"/>
      <w:jc w:val="center"/>
    </w:pPr>
    <w:rPr>
      <w:b/>
      <w:bCs/>
      <w:sz w:val="28"/>
      <w:lang w:val="ru-RU"/>
    </w:rPr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BodyTextIndent">
    <w:name w:val="Body Text Indent"/>
    <w:basedOn w:val="Normal"/>
    <w:semiHidden/>
    <w:pPr>
      <w:widowControl w:val="0"/>
      <w:spacing w:line="240" w:lineRule="auto"/>
      <w:ind w:firstLine="708"/>
    </w:pPr>
    <w:rPr>
      <w:rFonts w:ascii="Arial" w:hAnsi="Arial"/>
    </w:rPr>
  </w:style>
  <w:style w:type="paragraph" w:styleId="BodyTextIndent3">
    <w:name w:val="Body Text Indent 3"/>
    <w:basedOn w:val="Normal"/>
    <w:semiHidden/>
    <w:pPr>
      <w:ind w:firstLine="708"/>
    </w:pPr>
    <w:rPr>
      <w:sz w:val="28"/>
      <w:lang w:val="ru-RU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customStyle="1" w:styleId="TOCHeading1">
    <w:name w:val="TOC Heading1"/>
    <w:basedOn w:val="Heading1"/>
    <w:next w:val="Normal"/>
    <w:semiHidden/>
    <w:unhideWhenUsed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  <w:lang w:val="en-US" w:eastAsia="en-US"/>
    </w:rPr>
  </w:style>
  <w:style w:type="character" w:styleId="FollowedHyperlink">
    <w:name w:val="FollowedHyperlink"/>
    <w:semiHidden/>
    <w:unhideWhenUsed/>
    <w:rPr>
      <w:color w:val="800080"/>
      <w:u w:val="single"/>
    </w:rPr>
  </w:style>
  <w:style w:type="paragraph" w:customStyle="1" w:styleId="a4">
    <w:name w:val="Подпись к таблице"/>
    <w:basedOn w:val="Caption"/>
    <w:rPr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2">
    <w:name w:val="Список маркированный 2"/>
    <w:basedOn w:val="Normal"/>
    <w:pPr>
      <w:numPr>
        <w:numId w:val="9"/>
      </w:numPr>
    </w:pPr>
    <w:rPr>
      <w:lang w:val="ru-RU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customStyle="1" w:styleId="CONFIDENTIAL2">
    <w:name w:val="CONFIDENTIAL 2"/>
    <w:rsid w:val="009845F5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ru-RU" w:eastAsia="ru-RU"/>
    </w:rPr>
  </w:style>
  <w:style w:type="paragraph" w:customStyle="1" w:styleId="MediumGrid21">
    <w:name w:val="Medium Grid 21"/>
    <w:link w:val="MediumGrid2Char"/>
    <w:uiPriority w:val="1"/>
    <w:qFormat/>
    <w:rsid w:val="009845F5"/>
    <w:rPr>
      <w:rFonts w:ascii="Calibri" w:hAnsi="Calibri"/>
      <w:sz w:val="22"/>
      <w:szCs w:val="22"/>
      <w:lang w:val="ru-RU" w:eastAsia="ru-RU"/>
    </w:rPr>
  </w:style>
  <w:style w:type="character" w:customStyle="1" w:styleId="MediumGrid2Char">
    <w:name w:val="Medium Grid 2 Char"/>
    <w:link w:val="MediumGrid21"/>
    <w:uiPriority w:val="1"/>
    <w:rsid w:val="009845F5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A00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4C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uk-UA"/>
    </w:rPr>
  </w:style>
  <w:style w:type="character" w:styleId="HTMLCode">
    <w:name w:val="HTML Code"/>
    <w:uiPriority w:val="99"/>
    <w:semiHidden/>
    <w:unhideWhenUsed/>
    <w:rsid w:val="001007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link w:val="HTMLPreformatted"/>
    <w:uiPriority w:val="99"/>
    <w:semiHidden/>
    <w:rsid w:val="0010078F"/>
    <w:rPr>
      <w:rFonts w:ascii="Courier New" w:eastAsia="Times New Roman" w:hAnsi="Courier New" w:cs="Courier New"/>
    </w:rPr>
  </w:style>
  <w:style w:type="paragraph" w:customStyle="1" w:styleId="a5">
    <w:name w:val="Основной текст диплома"/>
    <w:basedOn w:val="Normal"/>
    <w:qFormat/>
    <w:rsid w:val="00E138BC"/>
    <w:rPr>
      <w:rFonts w:eastAsia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55D"/>
    <w:pPr>
      <w:pageBreakBefore w:val="0"/>
      <w:numPr>
        <w:numId w:val="0"/>
      </w:numPr>
      <w:autoSpaceDE/>
      <w:autoSpaceDN/>
      <w:spacing w:after="0" w:line="259" w:lineRule="auto"/>
      <w:jc w:val="left"/>
      <w:outlineLvl w:val="9"/>
    </w:pPr>
    <w:rPr>
      <w:rFonts w:ascii="Calibri Light" w:eastAsia="Times New Roman" w:hAnsi="Calibri Light" w:cs="Times New Roman"/>
      <w:b w:val="0"/>
      <w:bCs w:val="0"/>
      <w:caps w:val="0"/>
      <w:color w:val="2E74B5"/>
      <w:kern w:val="0"/>
      <w:sz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\DiscussionService\Documentation\testyvanny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9532C-465B-4993-B537-55F32773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testyvannya.dot</Template>
  <TotalTime>6</TotalTime>
  <Pages>10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NIIST</Company>
  <LinksUpToDate>false</LinksUpToDate>
  <CharactersWithSpaces>7494</CharactersWithSpaces>
  <SharedDoc>false</SharedDoc>
  <HLinks>
    <vt:vector size="96" baseType="variant"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_Toc10319052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_Toc10319051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_Toc10319050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_Toc10319049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_Toc10319048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_Toc10319047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_Toc10319046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_Toc10319045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_Toc10319044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_Toc10319043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_Toc10319042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_Toc10319041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_Toc10319040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_Toc10319039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_Toc10319038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_Toc10319037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Yuriy Vashchenko</dc:creator>
  <cp:keywords/>
  <dc:description/>
  <cp:lastModifiedBy>Yuriy Vashchenko</cp:lastModifiedBy>
  <cp:revision>2</cp:revision>
  <cp:lastPrinted>2006-07-19T08:10:00Z</cp:lastPrinted>
  <dcterms:created xsi:type="dcterms:W3CDTF">2019-06-02T13:35:00Z</dcterms:created>
  <dcterms:modified xsi:type="dcterms:W3CDTF">2019-06-02T13:52:00Z</dcterms:modified>
</cp:coreProperties>
</file>