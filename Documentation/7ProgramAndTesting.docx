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573" w:rsidRPr="007E6573" w:rsidRDefault="007E6573" w:rsidP="007E657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bookmarkStart w:id="0" w:name="_Toc10316386"/>
      <w:bookmarkStart w:id="1" w:name="_GoBack"/>
      <w:bookmarkEnd w:id="1"/>
      <w:r w:rsidRPr="007E6573">
        <w:rPr>
          <w:b/>
          <w:bCs/>
          <w:sz w:val="28"/>
          <w:szCs w:val="28"/>
        </w:rPr>
        <w:t>Факультет  інформатики та обчислювальної техніки</w:t>
      </w:r>
    </w:p>
    <w:p w:rsidR="007E6573" w:rsidRPr="007E6573" w:rsidRDefault="007E6573" w:rsidP="007E657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7E6573">
        <w:rPr>
          <w:b/>
          <w:bCs/>
          <w:sz w:val="28"/>
          <w:szCs w:val="28"/>
        </w:rPr>
        <w:t>Кафедра автоматизованих систем обробки інформації і управління</w:t>
      </w:r>
    </w:p>
    <w:p w:rsidR="007E6573" w:rsidRPr="007E6573" w:rsidRDefault="007E6573" w:rsidP="007E6573">
      <w:pPr>
        <w:autoSpaceDE w:val="0"/>
        <w:autoSpaceDN w:val="0"/>
        <w:adjustRightInd w:val="0"/>
        <w:rPr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“ЗАТВЕРДЖЕНО”</w:t>
      </w: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В.о. завідувача кафедри</w:t>
      </w: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____________ О.А. Павлов</w:t>
      </w: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“___” ____________ 2019 р.</w:t>
      </w: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9253E" w:rsidRDefault="0069253E" w:rsidP="0069253E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69253E">
        <w:rPr>
          <w:b/>
          <w:caps/>
          <w:sz w:val="28"/>
        </w:rPr>
        <w:t>WEB-застосування проведення тематичних дискусій та on-line опитувань</w:t>
      </w:r>
      <w:r w:rsidRPr="007E6573">
        <w:rPr>
          <w:b/>
          <w:bCs/>
          <w:sz w:val="28"/>
          <w:szCs w:val="28"/>
        </w:rPr>
        <w:t xml:space="preserve"> </w:t>
      </w:r>
    </w:p>
    <w:p w:rsidR="007E6573" w:rsidRPr="007E6573" w:rsidRDefault="007E6573" w:rsidP="0069253E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7E6573">
        <w:rPr>
          <w:b/>
          <w:bCs/>
          <w:sz w:val="28"/>
          <w:szCs w:val="28"/>
        </w:rPr>
        <w:t>Програма та методика тестування</w:t>
      </w:r>
    </w:p>
    <w:p w:rsidR="007E6573" w:rsidRPr="007E6573" w:rsidRDefault="007E6573" w:rsidP="007E657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E6573">
        <w:rPr>
          <w:sz w:val="28"/>
          <w:szCs w:val="28"/>
        </w:rPr>
        <w:t>КПІ.ІП-ХХХХ.</w:t>
      </w:r>
      <w:r w:rsidRPr="007E6573">
        <w:rPr>
          <w:sz w:val="27"/>
          <w:szCs w:val="27"/>
        </w:rPr>
        <w:t xml:space="preserve"> 045440.</w:t>
      </w:r>
      <w:r w:rsidRPr="007E6573">
        <w:rPr>
          <w:sz w:val="28"/>
          <w:szCs w:val="28"/>
        </w:rPr>
        <w:t>02.51</w:t>
      </w:r>
    </w:p>
    <w:p w:rsidR="007E6573" w:rsidRPr="007E6573" w:rsidRDefault="007E6573" w:rsidP="00E138BC"/>
    <w:tbl>
      <w:tblPr>
        <w:tblW w:w="0" w:type="auto"/>
        <w:tblLook w:val="04A0" w:firstRow="1" w:lastRow="0" w:firstColumn="1" w:lastColumn="0" w:noHBand="0" w:noVBand="1"/>
      </w:tblPr>
      <w:tblGrid>
        <w:gridCol w:w="4801"/>
        <w:gridCol w:w="4836"/>
      </w:tblGrid>
      <w:tr w:rsidR="007E6573" w:rsidRPr="007E6573" w:rsidTr="00FB455D">
        <w:tc>
          <w:tcPr>
            <w:tcW w:w="4926" w:type="dxa"/>
            <w:shd w:val="clear" w:color="auto" w:fill="auto"/>
          </w:tcPr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“ПОГОДЖЕНО”</w:t>
            </w:r>
          </w:p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Керівник проекту:</w:t>
            </w:r>
          </w:p>
          <w:p w:rsidR="007E6573" w:rsidRPr="00FC27B5" w:rsidRDefault="00FC27B5" w:rsidP="00FB455D">
            <w:pPr>
              <w:autoSpaceDE w:val="0"/>
              <w:autoSpaceDN w:val="0"/>
              <w:adjustRightInd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_______________ Ю.</w:t>
            </w:r>
            <w:r>
              <w:rPr>
                <w:sz w:val="28"/>
                <w:szCs w:val="28"/>
                <w:lang w:val="ru-RU"/>
              </w:rPr>
              <w:t>М</w:t>
            </w:r>
            <w:r w:rsidR="007E6573" w:rsidRPr="00FB455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ru-RU"/>
              </w:rPr>
              <w:t>Крамар</w:t>
            </w:r>
          </w:p>
          <w:p w:rsidR="007E6573" w:rsidRPr="007E6573" w:rsidRDefault="007E6573" w:rsidP="00FB455D">
            <w:pPr>
              <w:ind w:firstLine="0"/>
            </w:pPr>
          </w:p>
        </w:tc>
        <w:tc>
          <w:tcPr>
            <w:tcW w:w="4927" w:type="dxa"/>
            <w:shd w:val="clear" w:color="auto" w:fill="auto"/>
          </w:tcPr>
          <w:p w:rsidR="007E6573" w:rsidRPr="007E6573" w:rsidRDefault="007E6573" w:rsidP="00FB455D">
            <w:pPr>
              <w:ind w:firstLine="0"/>
            </w:pPr>
          </w:p>
        </w:tc>
      </w:tr>
      <w:tr w:rsidR="007E6573" w:rsidRPr="007E6573" w:rsidTr="00FB455D">
        <w:tc>
          <w:tcPr>
            <w:tcW w:w="4926" w:type="dxa"/>
            <w:shd w:val="clear" w:color="auto" w:fill="auto"/>
          </w:tcPr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B455D">
              <w:rPr>
                <w:sz w:val="28"/>
                <w:szCs w:val="28"/>
              </w:rPr>
              <w:t>Нормоконтроль</w:t>
            </w:r>
            <w:proofErr w:type="spellEnd"/>
            <w:r w:rsidRPr="00FB455D">
              <w:rPr>
                <w:sz w:val="28"/>
                <w:szCs w:val="28"/>
              </w:rPr>
              <w:t>:</w:t>
            </w:r>
          </w:p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 xml:space="preserve">________________ К.І. </w:t>
            </w:r>
            <w:proofErr w:type="spellStart"/>
            <w:r w:rsidRPr="00FB455D">
              <w:rPr>
                <w:sz w:val="28"/>
                <w:szCs w:val="28"/>
              </w:rPr>
              <w:t>Ліщук</w:t>
            </w:r>
            <w:proofErr w:type="spellEnd"/>
          </w:p>
          <w:p w:rsidR="007E6573" w:rsidRPr="007E6573" w:rsidRDefault="007E6573" w:rsidP="00FB455D">
            <w:pPr>
              <w:ind w:firstLine="0"/>
            </w:pPr>
          </w:p>
        </w:tc>
        <w:tc>
          <w:tcPr>
            <w:tcW w:w="4927" w:type="dxa"/>
            <w:shd w:val="clear" w:color="auto" w:fill="auto"/>
          </w:tcPr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Виконавець:</w:t>
            </w:r>
          </w:p>
          <w:p w:rsidR="007E6573" w:rsidRPr="00FB455D" w:rsidRDefault="00FC27B5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_______________Ю.О</w:t>
            </w:r>
            <w:r w:rsidR="007E6573" w:rsidRPr="00FB455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Ващенко</w:t>
            </w:r>
          </w:p>
          <w:p w:rsidR="007E6573" w:rsidRPr="007E6573" w:rsidRDefault="007E6573" w:rsidP="00FB455D">
            <w:pPr>
              <w:ind w:firstLine="0"/>
            </w:pPr>
          </w:p>
        </w:tc>
      </w:tr>
    </w:tbl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E138BC" w:rsidRPr="007E6573" w:rsidRDefault="007E6573" w:rsidP="007E6573">
      <w:pPr>
        <w:jc w:val="center"/>
      </w:pPr>
      <w:r w:rsidRPr="007E6573">
        <w:rPr>
          <w:sz w:val="28"/>
          <w:szCs w:val="28"/>
        </w:rPr>
        <w:t>Київ – 2019 року</w:t>
      </w:r>
      <w:bookmarkEnd w:id="0"/>
    </w:p>
    <w:p w:rsidR="007E6573" w:rsidRDefault="007E6573" w:rsidP="007E6573">
      <w:pPr>
        <w:ind w:firstLine="0"/>
        <w:rPr>
          <w:sz w:val="28"/>
          <w:szCs w:val="28"/>
        </w:rPr>
      </w:pPr>
    </w:p>
    <w:p w:rsidR="00FB455D" w:rsidRPr="00FB455D" w:rsidRDefault="00FB455D" w:rsidP="00FB455D">
      <w:pPr>
        <w:jc w:val="center"/>
        <w:rPr>
          <w:b/>
          <w:sz w:val="28"/>
          <w:szCs w:val="28"/>
        </w:rPr>
      </w:pPr>
      <w:r w:rsidRPr="009F1F75">
        <w:rPr>
          <w:b/>
          <w:sz w:val="28"/>
          <w:szCs w:val="28"/>
        </w:rPr>
        <w:lastRenderedPageBreak/>
        <w:t>ЗМІСТ</w:t>
      </w:r>
    </w:p>
    <w:p w:rsidR="00FB455D" w:rsidRPr="00FB455D" w:rsidRDefault="00FB455D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r>
        <w:fldChar w:fldCharType="begin"/>
      </w:r>
      <w:r w:rsidRPr="00FC27B5">
        <w:rPr>
          <w:lang w:val="uk-UA"/>
        </w:rPr>
        <w:instrText xml:space="preserve"> </w:instrText>
      </w:r>
      <w:r>
        <w:instrText>TOC</w:instrText>
      </w:r>
      <w:r w:rsidRPr="00FC27B5">
        <w:rPr>
          <w:lang w:val="uk-UA"/>
        </w:rPr>
        <w:instrText xml:space="preserve"> \</w:instrText>
      </w:r>
      <w:r>
        <w:instrText>o</w:instrText>
      </w:r>
      <w:r w:rsidRPr="00FC27B5">
        <w:rPr>
          <w:lang w:val="uk-UA"/>
        </w:rPr>
        <w:instrText xml:space="preserve"> "1-3" \</w:instrText>
      </w:r>
      <w:r>
        <w:instrText>h</w:instrText>
      </w:r>
      <w:r w:rsidRPr="00FC27B5">
        <w:rPr>
          <w:lang w:val="uk-UA"/>
        </w:rPr>
        <w:instrText xml:space="preserve"> \</w:instrText>
      </w:r>
      <w:r>
        <w:instrText>z</w:instrText>
      </w:r>
      <w:r w:rsidRPr="00FC27B5">
        <w:rPr>
          <w:lang w:val="uk-UA"/>
        </w:rPr>
        <w:instrText xml:space="preserve"> \</w:instrText>
      </w:r>
      <w:r>
        <w:instrText xml:space="preserve">u </w:instrText>
      </w:r>
      <w:r>
        <w:fldChar w:fldCharType="separate"/>
      </w:r>
      <w:hyperlink w:anchor="_Toc10319037" w:history="1">
        <w:r w:rsidRPr="00CC6249">
          <w:rPr>
            <w:rStyle w:val="Hyperlink"/>
            <w:noProof/>
          </w:rPr>
          <w:t>1</w:t>
        </w:r>
        <w:r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Pr="00CC6249">
          <w:rPr>
            <w:rStyle w:val="Hyperlink"/>
            <w:noProof/>
          </w:rPr>
          <w:t>Аналіз якості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38" w:history="1">
        <w:r w:rsidR="00FB455D" w:rsidRPr="00CC6249">
          <w:rPr>
            <w:rStyle w:val="Hyperlink"/>
            <w:noProof/>
          </w:rPr>
          <w:t>2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Підходи до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_Toc10319038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5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39" w:history="1">
        <w:r w:rsidR="00FB455D" w:rsidRPr="00CC6249">
          <w:rPr>
            <w:rStyle w:val="Hyperlink"/>
            <w:noProof/>
          </w:rPr>
          <w:t>2.1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Інтеграційне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_Toc10319039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5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0" w:history="1">
        <w:r w:rsidR="00FB455D" w:rsidRPr="00CC6249">
          <w:rPr>
            <w:rStyle w:val="Hyperlink"/>
            <w:noProof/>
          </w:rPr>
          <w:t>2.2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Компонентне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_Toc10319040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5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1" w:history="1">
        <w:r w:rsidR="00FB455D" w:rsidRPr="00CC6249">
          <w:rPr>
            <w:rStyle w:val="Hyperlink"/>
            <w:noProof/>
          </w:rPr>
          <w:t>2.3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Тестування продуктивності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_Toc10319041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5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42" w:history="1">
        <w:r w:rsidR="00FB455D" w:rsidRPr="00CC6249">
          <w:rPr>
            <w:rStyle w:val="Hyperlink"/>
            <w:noProof/>
          </w:rPr>
          <w:t>3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Критерії проходження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_Toc10319042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3" w:history="1">
        <w:r w:rsidR="00FB455D" w:rsidRPr="00CC6249">
          <w:rPr>
            <w:rStyle w:val="Hyperlink"/>
            <w:noProof/>
          </w:rPr>
          <w:t>3.1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Інтеграційне тестування, Компонентне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_Toc10319043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4" w:history="1">
        <w:r w:rsidR="00FB455D" w:rsidRPr="00CC6249">
          <w:rPr>
            <w:rStyle w:val="Hyperlink"/>
            <w:noProof/>
          </w:rPr>
          <w:t>3.2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Тестування швидкодії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_Toc10319044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45" w:history="1">
        <w:r w:rsidR="00FB455D" w:rsidRPr="00CC6249">
          <w:rPr>
            <w:rStyle w:val="Hyperlink"/>
            <w:noProof/>
          </w:rPr>
          <w:t>4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Процес тестування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_Toc10319045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6" w:history="1">
        <w:r w:rsidR="00FB455D" w:rsidRPr="00CC6249">
          <w:rPr>
            <w:rStyle w:val="Hyperlink"/>
            <w:noProof/>
          </w:rPr>
          <w:t>4.1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Дані до тестів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_Toc10319046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7" w:history="1">
        <w:r w:rsidR="00FB455D" w:rsidRPr="00CC6249">
          <w:rPr>
            <w:rStyle w:val="Hyperlink"/>
            <w:noProof/>
          </w:rPr>
          <w:t>4.2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Задачі тесту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_Toc10319047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48" w:history="1">
        <w:r w:rsidR="00FB455D" w:rsidRPr="00CC6249">
          <w:rPr>
            <w:rStyle w:val="Hyperlink"/>
            <w:noProof/>
          </w:rPr>
          <w:t>5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Вимоги до середовища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_Toc10319048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49" w:history="1">
        <w:r w:rsidR="00FB455D" w:rsidRPr="00CC6249">
          <w:rPr>
            <w:rStyle w:val="Hyperlink"/>
            <w:noProof/>
          </w:rPr>
          <w:t>5.1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Апаратна частина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_Toc10319049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50" w:history="1">
        <w:r w:rsidR="00FB455D" w:rsidRPr="00CC6249">
          <w:rPr>
            <w:rStyle w:val="Hyperlink"/>
            <w:noProof/>
          </w:rPr>
          <w:t>5.2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Вимоги до безпеки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_Toc10319050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2"/>
        <w:tabs>
          <w:tab w:val="left" w:pos="1680"/>
          <w:tab w:val="right" w:leader="dot" w:pos="9627"/>
        </w:tabs>
        <w:rPr>
          <w:rFonts w:ascii="Calibri" w:eastAsia="Times New Roman" w:hAnsi="Calibri"/>
          <w:smallCaps w:val="0"/>
          <w:noProof/>
          <w:sz w:val="22"/>
          <w:szCs w:val="22"/>
          <w:lang w:eastAsia="uk-UA"/>
        </w:rPr>
      </w:pPr>
      <w:hyperlink w:anchor="_Toc10319051" w:history="1">
        <w:r w:rsidR="00FB455D" w:rsidRPr="00CC6249">
          <w:rPr>
            <w:rStyle w:val="Hyperlink"/>
            <w:noProof/>
          </w:rPr>
          <w:t>5.3</w:t>
        </w:r>
        <w:r w:rsidR="00FB455D" w:rsidRPr="00FB455D">
          <w:rPr>
            <w:rFonts w:ascii="Calibri" w:eastAsia="Times New Roman" w:hAnsi="Calibri"/>
            <w:smallCaps w:val="0"/>
            <w:noProof/>
            <w:sz w:val="22"/>
            <w:szCs w:val="22"/>
            <w:lang w:eastAsia="uk-UA"/>
          </w:rPr>
          <w:tab/>
        </w:r>
        <w:r w:rsidR="00FB455D" w:rsidRPr="00CC6249">
          <w:rPr>
            <w:rStyle w:val="Hyperlink"/>
            <w:noProof/>
          </w:rPr>
          <w:t>Інструменти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_Toc10319051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Pr="00FB455D" w:rsidRDefault="00732110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319052" w:history="1">
        <w:r w:rsidR="00FB455D" w:rsidRPr="00CC6249">
          <w:rPr>
            <w:rStyle w:val="Hyperlink"/>
            <w:noProof/>
          </w:rPr>
          <w:t>6</w:t>
        </w:r>
        <w:r w:rsidR="00FB455D" w:rsidRPr="00FB455D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FB455D" w:rsidRPr="00CC6249">
          <w:rPr>
            <w:rStyle w:val="Hyperlink"/>
            <w:noProof/>
          </w:rPr>
          <w:t>Опис контрольного прикладу</w:t>
        </w:r>
        <w:r w:rsidR="00FB455D">
          <w:rPr>
            <w:noProof/>
            <w:webHidden/>
          </w:rPr>
          <w:tab/>
        </w:r>
        <w:r w:rsidR="00FB455D">
          <w:rPr>
            <w:noProof/>
            <w:webHidden/>
          </w:rPr>
          <w:fldChar w:fldCharType="begin"/>
        </w:r>
        <w:r w:rsidR="00FB455D">
          <w:rPr>
            <w:noProof/>
            <w:webHidden/>
          </w:rPr>
          <w:instrText xml:space="preserve"> PAGEREF _Toc10319052 \h </w:instrText>
        </w:r>
        <w:r w:rsidR="00FB455D">
          <w:rPr>
            <w:noProof/>
            <w:webHidden/>
          </w:rPr>
        </w:r>
        <w:r w:rsidR="00FB455D">
          <w:rPr>
            <w:noProof/>
            <w:webHidden/>
          </w:rPr>
          <w:fldChar w:fldCharType="separate"/>
        </w:r>
        <w:r w:rsidR="00FC27B5">
          <w:rPr>
            <w:noProof/>
            <w:webHidden/>
          </w:rPr>
          <w:t>6</w:t>
        </w:r>
        <w:r w:rsidR="00FB455D">
          <w:rPr>
            <w:noProof/>
            <w:webHidden/>
          </w:rPr>
          <w:fldChar w:fldCharType="end"/>
        </w:r>
      </w:hyperlink>
    </w:p>
    <w:p w:rsidR="00FB455D" w:rsidRDefault="00FB455D">
      <w:r>
        <w:rPr>
          <w:b/>
          <w:bCs/>
        </w:rPr>
        <w:fldChar w:fldCharType="end"/>
      </w:r>
    </w:p>
    <w:p w:rsidR="008D4005" w:rsidRDefault="008D4005">
      <w:pPr>
        <w:spacing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8D4005" w:rsidRDefault="008D4005" w:rsidP="008D4005">
      <w:pPr>
        <w:pStyle w:val="Heading1"/>
        <w:tabs>
          <w:tab w:val="clear" w:pos="3693"/>
          <w:tab w:val="num" w:pos="432"/>
        </w:tabs>
      </w:pPr>
      <w:bookmarkStart w:id="2" w:name="_Toc10319037"/>
      <w:r>
        <w:lastRenderedPageBreak/>
        <w:t>Аналіз якості програмного забезпечення</w:t>
      </w:r>
      <w:bookmarkEnd w:id="2"/>
    </w:p>
    <w:p w:rsidR="008D4005" w:rsidRPr="00BD3452" w:rsidRDefault="008D4005" w:rsidP="008D4005">
      <w:pPr>
        <w:ind w:firstLine="708"/>
        <w:rPr>
          <w:sz w:val="28"/>
          <w:szCs w:val="28"/>
        </w:rPr>
      </w:pPr>
      <w:bookmarkStart w:id="3" w:name="_Toc10316388"/>
      <w:bookmarkStart w:id="4" w:name="_Toc10319038"/>
      <w:r>
        <w:rPr>
          <w:sz w:val="28"/>
          <w:szCs w:val="28"/>
        </w:rPr>
        <w:t xml:space="preserve">Якість програмного забезпечення – важлива характеристика продукту, оскільки вона є складовою актуальності для кінцевого користувача, зокрема є важливою для клієнт-серверних багатокористувацьких сервісів. </w:t>
      </w:r>
    </w:p>
    <w:p w:rsidR="008D4005" w:rsidRPr="00BD3452" w:rsidRDefault="008D4005" w:rsidP="008D400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забезпечення якості одним із важливих процесів в розробці програмного забезпечення є його тестування. Тому воно є одним із головних етапів в при створенні програмних продуктів. Тестування дозволяє не допустити неякісний продукт до наступних етапів розгортання програмного продукту, завчасно знайти помилки в життєвому циклі розробки.</w:t>
      </w:r>
    </w:p>
    <w:p w:rsidR="008D4005" w:rsidRDefault="008D4005" w:rsidP="008D4005">
      <w:pPr>
        <w:rPr>
          <w:sz w:val="28"/>
          <w:szCs w:val="28"/>
        </w:rPr>
      </w:pPr>
      <w:r>
        <w:rPr>
          <w:sz w:val="28"/>
          <w:szCs w:val="28"/>
        </w:rPr>
        <w:t xml:space="preserve"> Для якісного тестування слід дотримуватись правил та стандартів, що були складені на основі досвіду в великій кількості програмних продуктів. Тому їх дотримання є необхідною умовою в процесах розробки. Зокрема існує такий стандарт тестування як </w:t>
      </w:r>
      <w:r w:rsidRPr="00BD3452">
        <w:rPr>
          <w:sz w:val="28"/>
          <w:szCs w:val="28"/>
        </w:rPr>
        <w:t xml:space="preserve">IEEE 829—1998 Standard </w:t>
      </w:r>
      <w:proofErr w:type="spellStart"/>
      <w:r w:rsidRPr="00BD3452">
        <w:rPr>
          <w:sz w:val="28"/>
          <w:szCs w:val="28"/>
        </w:rPr>
        <w:t>for</w:t>
      </w:r>
      <w:proofErr w:type="spellEnd"/>
      <w:r w:rsidRPr="00BD3452">
        <w:rPr>
          <w:sz w:val="28"/>
          <w:szCs w:val="28"/>
        </w:rPr>
        <w:t xml:space="preserve"> </w:t>
      </w:r>
      <w:proofErr w:type="spellStart"/>
      <w:r w:rsidRPr="00BD3452">
        <w:rPr>
          <w:sz w:val="28"/>
          <w:szCs w:val="28"/>
        </w:rPr>
        <w:t>Software</w:t>
      </w:r>
      <w:proofErr w:type="spellEnd"/>
      <w:r w:rsidRPr="00BD3452">
        <w:rPr>
          <w:sz w:val="28"/>
          <w:szCs w:val="28"/>
        </w:rPr>
        <w:t xml:space="preserve"> </w:t>
      </w:r>
      <w:proofErr w:type="spellStart"/>
      <w:r w:rsidRPr="00BD3452">
        <w:rPr>
          <w:sz w:val="28"/>
          <w:szCs w:val="28"/>
        </w:rPr>
        <w:t>Test</w:t>
      </w:r>
      <w:proofErr w:type="spellEnd"/>
      <w:r w:rsidRPr="00BD3452">
        <w:rPr>
          <w:sz w:val="28"/>
          <w:szCs w:val="28"/>
        </w:rPr>
        <w:t xml:space="preserve"> </w:t>
      </w:r>
      <w:proofErr w:type="spellStart"/>
      <w:r w:rsidRPr="00BD3452">
        <w:rPr>
          <w:sz w:val="28"/>
          <w:szCs w:val="28"/>
        </w:rPr>
        <w:t>Documentation</w:t>
      </w:r>
      <w:proofErr w:type="spellEnd"/>
      <w:r>
        <w:rPr>
          <w:sz w:val="28"/>
          <w:szCs w:val="28"/>
        </w:rPr>
        <w:t>.</w:t>
      </w:r>
    </w:p>
    <w:p w:rsidR="008D4005" w:rsidRPr="00844E60" w:rsidRDefault="008D4005" w:rsidP="008D4005">
      <w:pPr>
        <w:rPr>
          <w:sz w:val="28"/>
          <w:szCs w:val="28"/>
        </w:rPr>
      </w:pPr>
      <w:r>
        <w:rPr>
          <w:sz w:val="28"/>
          <w:szCs w:val="28"/>
        </w:rPr>
        <w:t>Детальний розгляд тестових</w:t>
      </w:r>
    </w:p>
    <w:p w:rsidR="008D4005" w:rsidRDefault="008D4005" w:rsidP="008D4005">
      <w:pPr>
        <w:rPr>
          <w:sz w:val="28"/>
          <w:szCs w:val="28"/>
        </w:rPr>
      </w:pPr>
      <w:r>
        <w:rPr>
          <w:sz w:val="28"/>
          <w:szCs w:val="28"/>
        </w:rPr>
        <w:t>До плану</w:t>
      </w:r>
      <w:r w:rsidRPr="003B1CC9">
        <w:rPr>
          <w:sz w:val="28"/>
          <w:szCs w:val="28"/>
        </w:rPr>
        <w:t xml:space="preserve"> тестування </w:t>
      </w:r>
      <w:r>
        <w:rPr>
          <w:sz w:val="28"/>
          <w:szCs w:val="28"/>
        </w:rPr>
        <w:t>ввійде</w:t>
      </w:r>
      <w:r w:rsidRPr="003B1CC9">
        <w:rPr>
          <w:sz w:val="28"/>
          <w:szCs w:val="28"/>
        </w:rPr>
        <w:t xml:space="preserve"> обсяг, підхід, ресурси та план усіх методів тестування. План описує </w:t>
      </w:r>
      <w:r>
        <w:rPr>
          <w:sz w:val="28"/>
          <w:szCs w:val="28"/>
        </w:rPr>
        <w:t>програмні об’єкти</w:t>
      </w:r>
      <w:r w:rsidRPr="003B1CC9">
        <w:rPr>
          <w:sz w:val="28"/>
          <w:szCs w:val="28"/>
        </w:rPr>
        <w:t xml:space="preserve"> що будуть протестовані, тип тестів, ресурси та план необхідний для виконання  тестування.</w:t>
      </w:r>
    </w:p>
    <w:p w:rsidR="008D4005" w:rsidRPr="00447B46" w:rsidRDefault="008D4005" w:rsidP="008D4005">
      <w:pPr>
        <w:rPr>
          <w:sz w:val="28"/>
          <w:szCs w:val="28"/>
        </w:rPr>
      </w:pPr>
      <w:r w:rsidRPr="003B1CC9">
        <w:rPr>
          <w:sz w:val="28"/>
          <w:szCs w:val="28"/>
        </w:rPr>
        <w:t>У рамках цього плану буде виконано тестування частини про</w:t>
      </w:r>
      <w:r>
        <w:rPr>
          <w:sz w:val="28"/>
          <w:szCs w:val="28"/>
        </w:rPr>
        <w:t>дукту, що відповідає за основну логіку сайту.</w:t>
      </w:r>
    </w:p>
    <w:p w:rsidR="008D4005" w:rsidRDefault="008D4005" w:rsidP="008D4005">
      <w:pPr>
        <w:rPr>
          <w:sz w:val="28"/>
          <w:szCs w:val="28"/>
        </w:rPr>
      </w:pPr>
      <w:r>
        <w:rPr>
          <w:sz w:val="28"/>
          <w:szCs w:val="28"/>
        </w:rPr>
        <w:t>У даному плані</w:t>
      </w:r>
      <w:r w:rsidRPr="0087737D">
        <w:rPr>
          <w:sz w:val="28"/>
          <w:szCs w:val="28"/>
        </w:rPr>
        <w:t xml:space="preserve"> будуть протестовані наступні функції:</w:t>
      </w:r>
    </w:p>
    <w:p w:rsidR="008D4005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р</w:t>
      </w:r>
      <w:r w:rsidRPr="0087737D">
        <w:rPr>
          <w:sz w:val="28"/>
          <w:szCs w:val="28"/>
        </w:rPr>
        <w:t>еєстрація користувачів</w:t>
      </w:r>
      <w:r>
        <w:rPr>
          <w:sz w:val="28"/>
          <w:szCs w:val="28"/>
        </w:rPr>
        <w:t>;</w:t>
      </w:r>
    </w:p>
    <w:p w:rsidR="008D4005" w:rsidRPr="00A96D09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 w:rsidRPr="00A96D09">
        <w:rPr>
          <w:sz w:val="28"/>
          <w:szCs w:val="28"/>
        </w:rPr>
        <w:t>авторизація користувачів;</w:t>
      </w:r>
    </w:p>
    <w:p w:rsidR="008D4005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оновлення даних користувачів;</w:t>
      </w:r>
    </w:p>
    <w:p w:rsidR="008D4005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створення спільнот;</w:t>
      </w:r>
    </w:p>
    <w:p w:rsidR="008D4005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оновлення даних спільнот;</w:t>
      </w:r>
    </w:p>
    <w:p w:rsidR="008D4005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вхід до спільнот;</w:t>
      </w:r>
    </w:p>
    <w:p w:rsidR="008D4005" w:rsidRPr="0087737D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створення посту;</w:t>
      </w:r>
    </w:p>
    <w:p w:rsidR="008D4005" w:rsidRDefault="008D4005" w:rsidP="008D4005">
      <w:pPr>
        <w:numPr>
          <w:ilvl w:val="0"/>
          <w:numId w:val="20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коментування посту;</w:t>
      </w:r>
    </w:p>
    <w:p w:rsidR="008D4005" w:rsidRDefault="008D4005" w:rsidP="008D4005">
      <w:pPr>
        <w:numPr>
          <w:ilvl w:val="0"/>
          <w:numId w:val="20"/>
        </w:numPr>
        <w:ind w:left="1069"/>
        <w:rPr>
          <w:sz w:val="28"/>
          <w:szCs w:val="28"/>
        </w:rPr>
      </w:pPr>
      <w:r>
        <w:rPr>
          <w:sz w:val="28"/>
          <w:szCs w:val="28"/>
        </w:rPr>
        <w:lastRenderedPageBreak/>
        <w:t>оцінка посту та коментарю;</w:t>
      </w:r>
    </w:p>
    <w:p w:rsidR="008D4005" w:rsidRDefault="008D4005" w:rsidP="008D4005">
      <w:pPr>
        <w:numPr>
          <w:ilvl w:val="0"/>
          <w:numId w:val="20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створення опитування;</w:t>
      </w:r>
    </w:p>
    <w:p w:rsidR="008D4005" w:rsidRDefault="008D4005" w:rsidP="008D4005">
      <w:pPr>
        <w:numPr>
          <w:ilvl w:val="0"/>
          <w:numId w:val="20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голосування та перегляд результатів опитування.</w:t>
      </w:r>
    </w:p>
    <w:p w:rsidR="008D4005" w:rsidRDefault="008D4005" w:rsidP="008D4005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Налаштовані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наступні</w:t>
      </w:r>
      <w:proofErr w:type="spellEnd"/>
      <w:r>
        <w:rPr>
          <w:sz w:val="28"/>
          <w:szCs w:val="28"/>
          <w:lang w:val="ru-RU"/>
        </w:rPr>
        <w:t xml:space="preserve"> тестов</w:t>
      </w:r>
      <w:r>
        <w:rPr>
          <w:sz w:val="28"/>
          <w:szCs w:val="28"/>
        </w:rPr>
        <w:t>і модулі:</w:t>
      </w:r>
    </w:p>
    <w:p w:rsidR="008D4005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р</w:t>
      </w:r>
      <w:r w:rsidRPr="0087737D">
        <w:rPr>
          <w:sz w:val="28"/>
          <w:szCs w:val="28"/>
        </w:rPr>
        <w:t>еєстрація користувачів</w:t>
      </w:r>
      <w:r>
        <w:rPr>
          <w:sz w:val="28"/>
          <w:szCs w:val="28"/>
        </w:rPr>
        <w:t>;</w:t>
      </w:r>
    </w:p>
    <w:p w:rsidR="008D4005" w:rsidRPr="00A96D09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 w:rsidRPr="00A96D09">
        <w:rPr>
          <w:sz w:val="28"/>
          <w:szCs w:val="28"/>
        </w:rPr>
        <w:t>авторизація користувачів;</w:t>
      </w:r>
    </w:p>
    <w:p w:rsidR="008D4005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оновлення даних користувачів;</w:t>
      </w:r>
    </w:p>
    <w:p w:rsidR="008D4005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створення спільнот;</w:t>
      </w:r>
    </w:p>
    <w:p w:rsidR="008D4005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оновлення даних спільнот;</w:t>
      </w:r>
    </w:p>
    <w:p w:rsidR="008D4005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вхід до спільнот;</w:t>
      </w:r>
    </w:p>
    <w:p w:rsidR="008D4005" w:rsidRPr="0087737D" w:rsidRDefault="008D4005" w:rsidP="008D4005">
      <w:pPr>
        <w:numPr>
          <w:ilvl w:val="0"/>
          <w:numId w:val="16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створення посту;</w:t>
      </w:r>
    </w:p>
    <w:p w:rsidR="008D4005" w:rsidRDefault="008D4005" w:rsidP="008D4005">
      <w:pPr>
        <w:numPr>
          <w:ilvl w:val="0"/>
          <w:numId w:val="20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коментування посту;</w:t>
      </w:r>
    </w:p>
    <w:p w:rsidR="008D4005" w:rsidRDefault="008D4005" w:rsidP="008D4005">
      <w:pPr>
        <w:numPr>
          <w:ilvl w:val="0"/>
          <w:numId w:val="20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оцінка посту та коментарю;</w:t>
      </w:r>
    </w:p>
    <w:p w:rsidR="008D4005" w:rsidRDefault="008D4005" w:rsidP="008D4005">
      <w:pPr>
        <w:numPr>
          <w:ilvl w:val="0"/>
          <w:numId w:val="20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створення опитування.</w:t>
      </w:r>
    </w:p>
    <w:p w:rsidR="008D4005" w:rsidRDefault="008D4005" w:rsidP="008D4005">
      <w:pPr>
        <w:numPr>
          <w:ilvl w:val="0"/>
          <w:numId w:val="20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голосування та перегляд результатів опитування.</w:t>
      </w:r>
    </w:p>
    <w:p w:rsidR="008D4005" w:rsidRPr="007E6573" w:rsidRDefault="008D4005" w:rsidP="008D4005">
      <w:pPr>
        <w:pStyle w:val="Heading1"/>
        <w:tabs>
          <w:tab w:val="clear" w:pos="3693"/>
          <w:tab w:val="num" w:pos="432"/>
        </w:tabs>
      </w:pPr>
      <w:r w:rsidRPr="007E6573">
        <w:lastRenderedPageBreak/>
        <w:t>Підходи до тестування</w:t>
      </w:r>
      <w:bookmarkEnd w:id="3"/>
      <w:bookmarkEnd w:id="4"/>
    </w:p>
    <w:p w:rsidR="00B10595" w:rsidRDefault="00B10595" w:rsidP="00B10595">
      <w:pPr>
        <w:widowControl w:val="0"/>
        <w:spacing w:after="120"/>
        <w:ind w:left="707" w:firstLine="13"/>
        <w:rPr>
          <w:sz w:val="28"/>
          <w:szCs w:val="28"/>
        </w:rPr>
      </w:pPr>
      <w:bookmarkStart w:id="5" w:name="_Toc10316389"/>
      <w:bookmarkStart w:id="6" w:name="_Toc10319039"/>
      <w:r>
        <w:rPr>
          <w:sz w:val="28"/>
          <w:szCs w:val="28"/>
        </w:rPr>
        <w:t>В рамках дан</w:t>
      </w:r>
      <w:r w:rsidRPr="00ED7479">
        <w:rPr>
          <w:sz w:val="28"/>
          <w:szCs w:val="28"/>
        </w:rPr>
        <w:t>ого плану будуть використані наступні методи тестування:</w:t>
      </w:r>
    </w:p>
    <w:p w:rsidR="00B10595" w:rsidRDefault="00B10595" w:rsidP="00B10595">
      <w:pPr>
        <w:widowControl w:val="0"/>
        <w:numPr>
          <w:ilvl w:val="0"/>
          <w:numId w:val="27"/>
        </w:numPr>
        <w:spacing w:after="120"/>
        <w:ind w:left="1080"/>
        <w:rPr>
          <w:sz w:val="28"/>
          <w:szCs w:val="28"/>
        </w:rPr>
      </w:pPr>
      <w:r>
        <w:rPr>
          <w:sz w:val="28"/>
          <w:szCs w:val="28"/>
        </w:rPr>
        <w:t>к</w:t>
      </w:r>
      <w:r w:rsidRPr="00ED7479">
        <w:rPr>
          <w:sz w:val="28"/>
          <w:szCs w:val="28"/>
        </w:rPr>
        <w:t>омпонентне</w:t>
      </w:r>
      <w:r>
        <w:rPr>
          <w:sz w:val="28"/>
          <w:szCs w:val="28"/>
        </w:rPr>
        <w:t>;</w:t>
      </w:r>
    </w:p>
    <w:p w:rsidR="00B10595" w:rsidRDefault="00B10595" w:rsidP="00B10595">
      <w:pPr>
        <w:widowControl w:val="0"/>
        <w:numPr>
          <w:ilvl w:val="0"/>
          <w:numId w:val="27"/>
        </w:numPr>
        <w:spacing w:after="120"/>
        <w:ind w:left="1080"/>
        <w:rPr>
          <w:sz w:val="28"/>
          <w:szCs w:val="28"/>
        </w:rPr>
      </w:pPr>
      <w:r>
        <w:rPr>
          <w:sz w:val="28"/>
          <w:szCs w:val="28"/>
        </w:rPr>
        <w:t>і</w:t>
      </w:r>
      <w:r w:rsidRPr="00ED7479">
        <w:rPr>
          <w:sz w:val="28"/>
          <w:szCs w:val="28"/>
        </w:rPr>
        <w:t>нтеграційне</w:t>
      </w:r>
      <w:r>
        <w:rPr>
          <w:sz w:val="28"/>
          <w:szCs w:val="28"/>
        </w:rPr>
        <w:t>;</w:t>
      </w:r>
    </w:p>
    <w:p w:rsidR="00B10595" w:rsidRPr="00ED7479" w:rsidRDefault="00B10595" w:rsidP="00B10595">
      <w:pPr>
        <w:widowControl w:val="0"/>
        <w:numPr>
          <w:ilvl w:val="0"/>
          <w:numId w:val="27"/>
        </w:numPr>
        <w:spacing w:after="120"/>
        <w:ind w:left="1080"/>
        <w:rPr>
          <w:sz w:val="28"/>
          <w:szCs w:val="28"/>
        </w:rPr>
      </w:pPr>
      <w:r>
        <w:rPr>
          <w:sz w:val="28"/>
          <w:szCs w:val="28"/>
        </w:rPr>
        <w:t>п</w:t>
      </w:r>
      <w:r w:rsidRPr="00ED7479">
        <w:rPr>
          <w:sz w:val="28"/>
          <w:szCs w:val="28"/>
        </w:rPr>
        <w:t>родуктивності</w:t>
      </w:r>
      <w:r>
        <w:rPr>
          <w:sz w:val="28"/>
          <w:szCs w:val="28"/>
        </w:rPr>
        <w:t>.</w:t>
      </w:r>
    </w:p>
    <w:p w:rsidR="008D4005" w:rsidRPr="007E6573" w:rsidRDefault="008D4005" w:rsidP="008D4005">
      <w:pPr>
        <w:pStyle w:val="Heading2"/>
        <w:tabs>
          <w:tab w:val="clear" w:pos="5116"/>
        </w:tabs>
      </w:pPr>
      <w:r w:rsidRPr="007E6573">
        <w:t>Інтеграційне тестування</w:t>
      </w:r>
      <w:bookmarkEnd w:id="5"/>
      <w:bookmarkEnd w:id="6"/>
    </w:p>
    <w:p w:rsidR="00B541C1" w:rsidRDefault="00B541C1" w:rsidP="00B541C1">
      <w:pPr>
        <w:widowControl w:val="0"/>
        <w:spacing w:after="120"/>
        <w:rPr>
          <w:sz w:val="28"/>
          <w:szCs w:val="28"/>
        </w:rPr>
      </w:pPr>
      <w:bookmarkStart w:id="7" w:name="_Toc10316390"/>
      <w:bookmarkStart w:id="8" w:name="_Toc10319040"/>
      <w:r w:rsidRPr="00643586">
        <w:rPr>
          <w:sz w:val="28"/>
          <w:szCs w:val="28"/>
        </w:rPr>
        <w:t>Методом інтеграційного тестування будуть перевірені взаємодії між модулями системи, такі як</w:t>
      </w:r>
      <w:r w:rsidRPr="00ED7479">
        <w:rPr>
          <w:sz w:val="28"/>
          <w:szCs w:val="28"/>
        </w:rPr>
        <w:t>:</w:t>
      </w:r>
    </w:p>
    <w:p w:rsidR="00B541C1" w:rsidRDefault="00B541C1" w:rsidP="00B541C1">
      <w:pPr>
        <w:widowControl w:val="0"/>
        <w:numPr>
          <w:ilvl w:val="0"/>
          <w:numId w:val="29"/>
        </w:numPr>
        <w:spacing w:after="120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взаємодія веб сервера </w:t>
      </w:r>
      <w:r w:rsidRPr="00ED7479">
        <w:rPr>
          <w:sz w:val="28"/>
          <w:szCs w:val="28"/>
        </w:rPr>
        <w:t>з базою даних</w:t>
      </w:r>
      <w:r>
        <w:rPr>
          <w:sz w:val="28"/>
          <w:szCs w:val="28"/>
        </w:rPr>
        <w:t>;</w:t>
      </w:r>
    </w:p>
    <w:p w:rsidR="00B541C1" w:rsidRPr="00DA0EC5" w:rsidRDefault="00B541C1" w:rsidP="00B541C1">
      <w:pPr>
        <w:widowControl w:val="0"/>
        <w:numPr>
          <w:ilvl w:val="0"/>
          <w:numId w:val="29"/>
        </w:numPr>
        <w:spacing w:after="120"/>
        <w:ind w:left="1069"/>
        <w:rPr>
          <w:sz w:val="28"/>
          <w:szCs w:val="28"/>
        </w:rPr>
      </w:pPr>
      <w:r>
        <w:rPr>
          <w:sz w:val="28"/>
          <w:szCs w:val="28"/>
        </w:rPr>
        <w:t>взаємодія</w:t>
      </w:r>
      <w:r w:rsidRPr="00ED7479">
        <w:rPr>
          <w:sz w:val="28"/>
          <w:szCs w:val="28"/>
        </w:rPr>
        <w:t xml:space="preserve"> </w:t>
      </w:r>
      <w:r>
        <w:rPr>
          <w:sz w:val="28"/>
          <w:szCs w:val="28"/>
        </w:rPr>
        <w:t>веб сервера з клієнтом.</w:t>
      </w:r>
    </w:p>
    <w:p w:rsidR="008D4005" w:rsidRPr="007E6573" w:rsidRDefault="008D4005" w:rsidP="008D4005">
      <w:pPr>
        <w:pStyle w:val="Heading2"/>
        <w:tabs>
          <w:tab w:val="clear" w:pos="5116"/>
        </w:tabs>
      </w:pPr>
      <w:r w:rsidRPr="007E6573">
        <w:t>Компонентне тестування</w:t>
      </w:r>
      <w:bookmarkEnd w:id="7"/>
      <w:bookmarkEnd w:id="8"/>
    </w:p>
    <w:p w:rsidR="00B10595" w:rsidRDefault="00B10595" w:rsidP="00B10595">
      <w:pPr>
        <w:widowControl w:val="0"/>
        <w:spacing w:after="120"/>
        <w:ind w:firstLine="720"/>
        <w:rPr>
          <w:sz w:val="28"/>
          <w:szCs w:val="28"/>
        </w:rPr>
      </w:pPr>
      <w:bookmarkStart w:id="9" w:name="_Toc10316392"/>
      <w:bookmarkStart w:id="10" w:name="_Toc10319041"/>
      <w:r w:rsidRPr="00643586">
        <w:rPr>
          <w:sz w:val="28"/>
          <w:szCs w:val="28"/>
        </w:rPr>
        <w:t xml:space="preserve">Методом компонентного тестування будуть перевірені </w:t>
      </w:r>
      <w:proofErr w:type="spellStart"/>
      <w:r w:rsidRPr="00643586">
        <w:rPr>
          <w:sz w:val="28"/>
          <w:szCs w:val="28"/>
        </w:rPr>
        <w:t>логічно</w:t>
      </w:r>
      <w:proofErr w:type="spellEnd"/>
      <w:r w:rsidRPr="00643586">
        <w:rPr>
          <w:sz w:val="28"/>
          <w:szCs w:val="28"/>
        </w:rPr>
        <w:t xml:space="preserve"> окремі частини </w:t>
      </w:r>
      <w:r>
        <w:rPr>
          <w:sz w:val="28"/>
          <w:szCs w:val="28"/>
        </w:rPr>
        <w:t>веб сервісу</w:t>
      </w:r>
      <w:r w:rsidRPr="00643586">
        <w:rPr>
          <w:sz w:val="28"/>
          <w:szCs w:val="28"/>
        </w:rPr>
        <w:t>, такі як:</w:t>
      </w:r>
    </w:p>
    <w:p w:rsidR="00B10595" w:rsidRPr="00643586" w:rsidRDefault="00B10595" w:rsidP="00B10595">
      <w:pPr>
        <w:widowControl w:val="0"/>
        <w:numPr>
          <w:ilvl w:val="0"/>
          <w:numId w:val="35"/>
        </w:numPr>
        <w:spacing w:after="120"/>
        <w:ind w:left="1068"/>
        <w:rPr>
          <w:sz w:val="28"/>
          <w:szCs w:val="28"/>
        </w:rPr>
      </w:pPr>
      <w:proofErr w:type="spellStart"/>
      <w:r>
        <w:rPr>
          <w:sz w:val="28"/>
          <w:szCs w:val="28"/>
        </w:rPr>
        <w:t>роути</w:t>
      </w:r>
      <w:proofErr w:type="spellEnd"/>
      <w:r>
        <w:rPr>
          <w:sz w:val="28"/>
          <w:szCs w:val="28"/>
        </w:rPr>
        <w:t xml:space="preserve"> сервісу;</w:t>
      </w:r>
    </w:p>
    <w:p w:rsidR="00B10595" w:rsidRPr="00643586" w:rsidRDefault="00B10595" w:rsidP="00B10595">
      <w:pPr>
        <w:widowControl w:val="0"/>
        <w:numPr>
          <w:ilvl w:val="0"/>
          <w:numId w:val="35"/>
        </w:numPr>
        <w:spacing w:after="120"/>
        <w:ind w:left="1068"/>
        <w:rPr>
          <w:sz w:val="28"/>
          <w:szCs w:val="28"/>
        </w:rPr>
      </w:pPr>
      <w:r>
        <w:rPr>
          <w:sz w:val="28"/>
          <w:szCs w:val="28"/>
        </w:rPr>
        <w:t>м</w:t>
      </w:r>
      <w:r w:rsidRPr="00643586">
        <w:rPr>
          <w:sz w:val="28"/>
          <w:szCs w:val="28"/>
        </w:rPr>
        <w:t>етоди доступу до бази даних</w:t>
      </w:r>
      <w:r>
        <w:rPr>
          <w:sz w:val="28"/>
          <w:szCs w:val="28"/>
        </w:rPr>
        <w:t>;</w:t>
      </w:r>
    </w:p>
    <w:p w:rsidR="00B10595" w:rsidRDefault="00B10595" w:rsidP="00B10595">
      <w:pPr>
        <w:widowControl w:val="0"/>
        <w:numPr>
          <w:ilvl w:val="0"/>
          <w:numId w:val="35"/>
        </w:numPr>
        <w:spacing w:after="120"/>
        <w:ind w:left="1068"/>
        <w:rPr>
          <w:sz w:val="28"/>
          <w:szCs w:val="28"/>
        </w:rPr>
      </w:pPr>
      <w:r>
        <w:rPr>
          <w:sz w:val="28"/>
          <w:szCs w:val="28"/>
        </w:rPr>
        <w:t>о</w:t>
      </w:r>
      <w:r w:rsidRPr="00643586">
        <w:rPr>
          <w:sz w:val="28"/>
          <w:szCs w:val="28"/>
        </w:rPr>
        <w:t>кремі допоміжні функції</w:t>
      </w:r>
      <w:r>
        <w:rPr>
          <w:sz w:val="28"/>
          <w:szCs w:val="28"/>
        </w:rPr>
        <w:t>;</w:t>
      </w:r>
    </w:p>
    <w:p w:rsidR="00B10595" w:rsidRPr="00643586" w:rsidRDefault="00B10595" w:rsidP="00B10595">
      <w:pPr>
        <w:widowControl w:val="0"/>
        <w:numPr>
          <w:ilvl w:val="0"/>
          <w:numId w:val="35"/>
        </w:numPr>
        <w:spacing w:after="120"/>
        <w:ind w:left="1068"/>
        <w:rPr>
          <w:sz w:val="28"/>
          <w:szCs w:val="28"/>
        </w:rPr>
      </w:pPr>
      <w:r>
        <w:rPr>
          <w:sz w:val="28"/>
          <w:szCs w:val="28"/>
        </w:rPr>
        <w:t>методи авторизації.</w:t>
      </w:r>
    </w:p>
    <w:p w:rsidR="008D4005" w:rsidRPr="007E6573" w:rsidRDefault="008D4005" w:rsidP="008D4005">
      <w:pPr>
        <w:pStyle w:val="Heading2"/>
        <w:tabs>
          <w:tab w:val="clear" w:pos="5116"/>
        </w:tabs>
      </w:pPr>
      <w:r w:rsidRPr="007E6573">
        <w:t>Тестування продуктивності</w:t>
      </w:r>
      <w:bookmarkEnd w:id="9"/>
      <w:bookmarkEnd w:id="10"/>
    </w:p>
    <w:p w:rsidR="00BB06A1" w:rsidRDefault="00BB06A1" w:rsidP="00BB06A1">
      <w:pPr>
        <w:widowControl w:val="0"/>
        <w:spacing w:after="120"/>
        <w:rPr>
          <w:sz w:val="28"/>
          <w:szCs w:val="28"/>
        </w:rPr>
      </w:pPr>
      <w:bookmarkStart w:id="11" w:name="_Toc10316393"/>
      <w:bookmarkStart w:id="12" w:name="_Toc10319042"/>
      <w:r>
        <w:rPr>
          <w:sz w:val="28"/>
          <w:szCs w:val="28"/>
        </w:rPr>
        <w:t>Методом тестування продуктивності буде перевірена швидкодія наступних елементів системи:</w:t>
      </w:r>
    </w:p>
    <w:p w:rsidR="00BB06A1" w:rsidRDefault="00BB06A1" w:rsidP="00BB06A1">
      <w:pPr>
        <w:widowControl w:val="0"/>
        <w:numPr>
          <w:ilvl w:val="0"/>
          <w:numId w:val="31"/>
        </w:numPr>
        <w:spacing w:after="120"/>
        <w:ind w:left="1069"/>
        <w:rPr>
          <w:sz w:val="28"/>
          <w:szCs w:val="28"/>
        </w:rPr>
      </w:pPr>
      <w:r>
        <w:rPr>
          <w:sz w:val="28"/>
          <w:szCs w:val="28"/>
        </w:rPr>
        <w:t>з</w:t>
      </w:r>
      <w:r w:rsidRPr="000543AE">
        <w:rPr>
          <w:sz w:val="28"/>
          <w:szCs w:val="28"/>
        </w:rPr>
        <w:t>апити до бази даних</w:t>
      </w:r>
      <w:r>
        <w:rPr>
          <w:sz w:val="28"/>
          <w:szCs w:val="28"/>
        </w:rPr>
        <w:t>;</w:t>
      </w:r>
    </w:p>
    <w:p w:rsidR="00BB06A1" w:rsidRDefault="00BB06A1" w:rsidP="00BB06A1">
      <w:pPr>
        <w:widowControl w:val="0"/>
        <w:numPr>
          <w:ilvl w:val="0"/>
          <w:numId w:val="31"/>
        </w:numPr>
        <w:spacing w:after="120"/>
        <w:ind w:left="1069"/>
        <w:rPr>
          <w:sz w:val="28"/>
          <w:szCs w:val="28"/>
        </w:rPr>
      </w:pPr>
      <w:r>
        <w:rPr>
          <w:sz w:val="28"/>
          <w:szCs w:val="28"/>
        </w:rPr>
        <w:t>обробка сервером запитів без бази даних;</w:t>
      </w:r>
    </w:p>
    <w:p w:rsidR="00BB06A1" w:rsidRDefault="00BB06A1" w:rsidP="00BB06A1">
      <w:pPr>
        <w:widowControl w:val="0"/>
        <w:numPr>
          <w:ilvl w:val="0"/>
          <w:numId w:val="31"/>
        </w:numPr>
        <w:spacing w:after="120"/>
        <w:ind w:left="1069"/>
        <w:rPr>
          <w:sz w:val="28"/>
          <w:szCs w:val="28"/>
        </w:rPr>
      </w:pPr>
      <w:r>
        <w:rPr>
          <w:sz w:val="28"/>
          <w:szCs w:val="28"/>
        </w:rPr>
        <w:lastRenderedPageBreak/>
        <w:t>обробка сервером запитів з базою даних.</w:t>
      </w:r>
    </w:p>
    <w:p w:rsidR="00DC0389" w:rsidRPr="00DC0389" w:rsidRDefault="00DC0389" w:rsidP="00DC0389"/>
    <w:p w:rsidR="008D4005" w:rsidRPr="007E6573" w:rsidRDefault="008D4005" w:rsidP="008D4005">
      <w:pPr>
        <w:pStyle w:val="Heading1"/>
        <w:tabs>
          <w:tab w:val="clear" w:pos="3693"/>
          <w:tab w:val="num" w:pos="432"/>
        </w:tabs>
      </w:pPr>
      <w:r w:rsidRPr="007E6573">
        <w:lastRenderedPageBreak/>
        <w:t>Критерії проходження тестування</w:t>
      </w:r>
      <w:bookmarkEnd w:id="11"/>
      <w:bookmarkEnd w:id="12"/>
    </w:p>
    <w:p w:rsidR="003F3C51" w:rsidRDefault="003F3C51" w:rsidP="003F3C51">
      <w:pPr>
        <w:pStyle w:val="Heading2"/>
      </w:pPr>
      <w:bookmarkStart w:id="13" w:name="_Toc10322127"/>
      <w:r>
        <w:t>Компонентне тестування</w:t>
      </w:r>
      <w:bookmarkEnd w:id="13"/>
    </w:p>
    <w:p w:rsidR="003F3C51" w:rsidRPr="000543AE" w:rsidRDefault="003F3C51" w:rsidP="003F3C51">
      <w:pPr>
        <w:widowControl w:val="0"/>
        <w:spacing w:after="120"/>
        <w:ind w:firstLine="624"/>
        <w:rPr>
          <w:sz w:val="28"/>
          <w:szCs w:val="28"/>
        </w:rPr>
      </w:pPr>
      <w:r w:rsidRPr="000543AE">
        <w:rPr>
          <w:sz w:val="28"/>
          <w:szCs w:val="28"/>
        </w:rPr>
        <w:t>Для компонентного тестування критерієм проходження є успішне виконання кожного пункту тес</w:t>
      </w:r>
      <w:r>
        <w:rPr>
          <w:sz w:val="28"/>
          <w:szCs w:val="28"/>
        </w:rPr>
        <w:t>ту. У разі якщо хоча б один пунк</w:t>
      </w:r>
      <w:r w:rsidRPr="000543AE">
        <w:rPr>
          <w:sz w:val="28"/>
          <w:szCs w:val="28"/>
        </w:rPr>
        <w:t>т не був успішно виконаний – тестування вважається не пройденим.</w:t>
      </w:r>
    </w:p>
    <w:p w:rsidR="003F3C51" w:rsidRDefault="003F3C51" w:rsidP="003F3C51">
      <w:pPr>
        <w:pStyle w:val="Heading2"/>
      </w:pPr>
      <w:bookmarkStart w:id="14" w:name="_Toc10322128"/>
      <w:r>
        <w:t>Інтеграційне тестування</w:t>
      </w:r>
      <w:bookmarkEnd w:id="14"/>
    </w:p>
    <w:p w:rsidR="003F3C51" w:rsidRDefault="003F3C51" w:rsidP="003F3C51">
      <w:pPr>
        <w:widowControl w:val="0"/>
        <w:spacing w:after="120"/>
        <w:rPr>
          <w:sz w:val="28"/>
          <w:szCs w:val="28"/>
        </w:rPr>
      </w:pPr>
      <w:r w:rsidRPr="000543AE">
        <w:rPr>
          <w:sz w:val="28"/>
          <w:szCs w:val="28"/>
        </w:rPr>
        <w:t>Для інтеграційного тестування критерієм проходження є успішне виконання   кожного пункту те</w:t>
      </w:r>
      <w:r>
        <w:rPr>
          <w:sz w:val="28"/>
          <w:szCs w:val="28"/>
        </w:rPr>
        <w:t>сту. У разі якщо хоча б один пу</w:t>
      </w:r>
      <w:r w:rsidRPr="000543AE">
        <w:rPr>
          <w:sz w:val="28"/>
          <w:szCs w:val="28"/>
        </w:rPr>
        <w:t>н</w:t>
      </w:r>
      <w:r>
        <w:rPr>
          <w:sz w:val="28"/>
          <w:szCs w:val="28"/>
        </w:rPr>
        <w:t>к</w:t>
      </w:r>
      <w:r w:rsidRPr="000543AE">
        <w:rPr>
          <w:sz w:val="28"/>
          <w:szCs w:val="28"/>
        </w:rPr>
        <w:t>т не був успішно виконаний – тестування вважається не пройденим.</w:t>
      </w:r>
    </w:p>
    <w:p w:rsidR="003F3C51" w:rsidRDefault="003F3C51" w:rsidP="003F3C51">
      <w:pPr>
        <w:pStyle w:val="Heading2"/>
      </w:pPr>
      <w:bookmarkStart w:id="15" w:name="_Toc10322129"/>
      <w:r>
        <w:t>Тестування швидкодії</w:t>
      </w:r>
      <w:bookmarkEnd w:id="15"/>
    </w:p>
    <w:p w:rsidR="003F3C51" w:rsidRPr="00ED7479" w:rsidRDefault="003F3C51" w:rsidP="003F3C51">
      <w:pPr>
        <w:widowControl w:val="0"/>
        <w:spacing w:after="120"/>
        <w:rPr>
          <w:sz w:val="28"/>
          <w:szCs w:val="28"/>
        </w:rPr>
      </w:pPr>
      <w:r w:rsidRPr="00621DF6">
        <w:rPr>
          <w:sz w:val="28"/>
          <w:szCs w:val="28"/>
        </w:rPr>
        <w:t xml:space="preserve">Для тестування швидкодії критерієм проходження є успішне виконання тесту з кожним доступним набором параметрів (кількість даних у одному запиті, кількість запитів, </w:t>
      </w:r>
      <w:proofErr w:type="spellStart"/>
      <w:r w:rsidRPr="00621DF6">
        <w:rPr>
          <w:sz w:val="28"/>
          <w:szCs w:val="28"/>
        </w:rPr>
        <w:t>конкурентність</w:t>
      </w:r>
      <w:proofErr w:type="spellEnd"/>
      <w:r w:rsidRPr="00621DF6">
        <w:rPr>
          <w:sz w:val="28"/>
          <w:szCs w:val="28"/>
        </w:rPr>
        <w:t>) не довше ніж максимально допустимий час. У разі якщо хоча б один варіант тесту не був успішним або виконувався довше максимально допустимого часу – тестування вважається не пройденим.</w:t>
      </w:r>
    </w:p>
    <w:p w:rsidR="008D4005" w:rsidRPr="003F3C51" w:rsidRDefault="008D4005" w:rsidP="003F3C51">
      <w:pPr>
        <w:pStyle w:val="Heading2"/>
        <w:numPr>
          <w:ilvl w:val="0"/>
          <w:numId w:val="0"/>
        </w:numPr>
        <w:tabs>
          <w:tab w:val="clear" w:pos="5116"/>
        </w:tabs>
        <w:rPr>
          <w:szCs w:val="28"/>
        </w:rPr>
      </w:pPr>
    </w:p>
    <w:p w:rsidR="008D4005" w:rsidRPr="007E6573" w:rsidRDefault="008D4005" w:rsidP="008D4005">
      <w:pPr>
        <w:pStyle w:val="Heading1"/>
        <w:tabs>
          <w:tab w:val="clear" w:pos="3693"/>
          <w:tab w:val="num" w:pos="432"/>
        </w:tabs>
      </w:pPr>
      <w:bookmarkStart w:id="16" w:name="_Toc10316396"/>
      <w:bookmarkStart w:id="17" w:name="_Toc10319045"/>
      <w:r w:rsidRPr="007E6573">
        <w:lastRenderedPageBreak/>
        <w:t>Процес тестування</w:t>
      </w:r>
      <w:bookmarkEnd w:id="16"/>
      <w:bookmarkEnd w:id="17"/>
    </w:p>
    <w:p w:rsidR="00943CEE" w:rsidRDefault="00943CEE" w:rsidP="00943CEE">
      <w:pPr>
        <w:pStyle w:val="Heading2"/>
      </w:pPr>
      <w:bookmarkStart w:id="18" w:name="_Toc10316399"/>
      <w:bookmarkStart w:id="19" w:name="_Toc10319048"/>
      <w:bookmarkStart w:id="20" w:name="_Toc10322131"/>
      <w:r>
        <w:t>Дані до тестів</w:t>
      </w:r>
      <w:bookmarkEnd w:id="20"/>
    </w:p>
    <w:p w:rsidR="00943CEE" w:rsidRPr="00621DF6" w:rsidRDefault="00943CEE" w:rsidP="00943CEE">
      <w:pPr>
        <w:rPr>
          <w:sz w:val="28"/>
          <w:szCs w:val="28"/>
        </w:rPr>
      </w:pPr>
      <w:r w:rsidRPr="00621DF6">
        <w:rPr>
          <w:sz w:val="28"/>
          <w:szCs w:val="28"/>
        </w:rPr>
        <w:t>Вхідними даними для компонентного тестування є набори параметрів на яких очікується певний результат, що є вихідними даними даного тесту.</w:t>
      </w:r>
    </w:p>
    <w:p w:rsidR="00943CEE" w:rsidRPr="00621DF6" w:rsidRDefault="00943CEE" w:rsidP="00943CEE">
      <w:pPr>
        <w:rPr>
          <w:sz w:val="28"/>
          <w:szCs w:val="28"/>
        </w:rPr>
      </w:pPr>
      <w:r w:rsidRPr="00621DF6">
        <w:rPr>
          <w:sz w:val="28"/>
          <w:szCs w:val="28"/>
        </w:rPr>
        <w:t>Вхідними даними для інтеграційного тестування є набори повідомлень що будуть передані від одного компоненту системи до іншого відповідно до ко</w:t>
      </w:r>
      <w:r>
        <w:rPr>
          <w:sz w:val="28"/>
          <w:szCs w:val="28"/>
        </w:rPr>
        <w:t>н</w:t>
      </w:r>
      <w:r w:rsidRPr="00621DF6">
        <w:rPr>
          <w:sz w:val="28"/>
          <w:szCs w:val="28"/>
        </w:rPr>
        <w:t>кретного тесту. Вихідними даними для даного виду тестування є результат роботи останнього компоненту у ланцюзі (наприклад, запис у базі даних у випадку тестування взаємодії API серверу та бази даних).</w:t>
      </w:r>
    </w:p>
    <w:p w:rsidR="00943CEE" w:rsidRPr="00621DF6" w:rsidRDefault="00943CEE" w:rsidP="00943CEE">
      <w:pPr>
        <w:rPr>
          <w:sz w:val="28"/>
          <w:szCs w:val="28"/>
        </w:rPr>
      </w:pPr>
      <w:r w:rsidRPr="00621DF6">
        <w:rPr>
          <w:sz w:val="28"/>
          <w:szCs w:val="28"/>
        </w:rPr>
        <w:t>Вхідними даними до тестування швидкодії є набори даних, що покривають усі варіанти роботи системи у конкретному випадку. Вихідними даними є швидкість обробки запитів, кількість оброблених запитів, кількість неправильних реакцій на набір да</w:t>
      </w:r>
      <w:r>
        <w:rPr>
          <w:sz w:val="28"/>
          <w:szCs w:val="28"/>
        </w:rPr>
        <w:t>них, дані по навантаженню на ап</w:t>
      </w:r>
      <w:r w:rsidRPr="00621DF6">
        <w:rPr>
          <w:sz w:val="28"/>
          <w:szCs w:val="28"/>
        </w:rPr>
        <w:t xml:space="preserve">аратну </w:t>
      </w:r>
      <w:r>
        <w:rPr>
          <w:sz w:val="28"/>
          <w:szCs w:val="28"/>
        </w:rPr>
        <w:t>платформу (завантаженість проце</w:t>
      </w:r>
      <w:r w:rsidRPr="00621DF6">
        <w:rPr>
          <w:sz w:val="28"/>
          <w:szCs w:val="28"/>
        </w:rPr>
        <w:t>сору, вільна оперативна пам’ять, завантаженість мережі тощо).</w:t>
      </w:r>
    </w:p>
    <w:p w:rsidR="00943CEE" w:rsidRDefault="00943CEE" w:rsidP="00943CEE">
      <w:pPr>
        <w:pStyle w:val="Heading2"/>
      </w:pPr>
      <w:bookmarkStart w:id="21" w:name="_Toc10322132"/>
      <w:r>
        <w:t>Задачі тесту</w:t>
      </w:r>
      <w:bookmarkEnd w:id="21"/>
    </w:p>
    <w:p w:rsidR="00943CEE" w:rsidRDefault="00943CEE" w:rsidP="00943CEE">
      <w:pPr>
        <w:ind w:firstLine="708"/>
        <w:rPr>
          <w:sz w:val="28"/>
          <w:szCs w:val="28"/>
        </w:rPr>
      </w:pPr>
      <w:r w:rsidRPr="00621DF6">
        <w:rPr>
          <w:sz w:val="28"/>
          <w:szCs w:val="28"/>
        </w:rPr>
        <w:t>Кожен тест повинен перевірити як правильність програми у відповідності до умов виконання тесту (</w:t>
      </w:r>
      <w:proofErr w:type="spellStart"/>
      <w:r w:rsidRPr="00621DF6">
        <w:rPr>
          <w:sz w:val="28"/>
          <w:szCs w:val="28"/>
        </w:rPr>
        <w:t>test-driven</w:t>
      </w:r>
      <w:proofErr w:type="spellEnd"/>
      <w:r w:rsidRPr="00621DF6">
        <w:rPr>
          <w:sz w:val="28"/>
          <w:szCs w:val="28"/>
        </w:rPr>
        <w:t xml:space="preserve"> </w:t>
      </w:r>
      <w:proofErr w:type="spellStart"/>
      <w:r w:rsidRPr="00621DF6">
        <w:rPr>
          <w:sz w:val="28"/>
          <w:szCs w:val="28"/>
        </w:rPr>
        <w:t>development</w:t>
      </w:r>
      <w:proofErr w:type="spellEnd"/>
      <w:r w:rsidRPr="00621DF6">
        <w:rPr>
          <w:sz w:val="28"/>
          <w:szCs w:val="28"/>
        </w:rPr>
        <w:t>), так і виявити можливі помилки у роботі.</w:t>
      </w:r>
    </w:p>
    <w:p w:rsidR="00943CEE" w:rsidRDefault="00943CEE" w:rsidP="00943CEE">
      <w:pPr>
        <w:pStyle w:val="Heading2"/>
      </w:pPr>
      <w:bookmarkStart w:id="22" w:name="_Toc10322133"/>
      <w:r>
        <w:t>План виконання</w:t>
      </w:r>
      <w:bookmarkEnd w:id="22"/>
    </w:p>
    <w:p w:rsidR="00943CEE" w:rsidRDefault="00943CEE" w:rsidP="00943CEE">
      <w:pPr>
        <w:rPr>
          <w:sz w:val="28"/>
          <w:szCs w:val="28"/>
        </w:rPr>
      </w:pPr>
      <w:r>
        <w:rPr>
          <w:sz w:val="28"/>
          <w:szCs w:val="28"/>
        </w:rPr>
        <w:t xml:space="preserve">Компонентне </w:t>
      </w:r>
      <w:r w:rsidRPr="00621DF6">
        <w:rPr>
          <w:sz w:val="28"/>
          <w:szCs w:val="28"/>
        </w:rPr>
        <w:t>тестування повинне виконуватися до інтеграційного, яке, у свою чергу, виконується до тестування швидкодії.</w:t>
      </w:r>
    </w:p>
    <w:p w:rsidR="008D4005" w:rsidRPr="007E6573" w:rsidRDefault="008D4005" w:rsidP="008D4005">
      <w:pPr>
        <w:pStyle w:val="Heading1"/>
        <w:tabs>
          <w:tab w:val="clear" w:pos="3693"/>
          <w:tab w:val="num" w:pos="432"/>
        </w:tabs>
      </w:pPr>
      <w:r w:rsidRPr="007E6573">
        <w:lastRenderedPageBreak/>
        <w:t>Вимоги до середовища</w:t>
      </w:r>
      <w:bookmarkEnd w:id="18"/>
      <w:bookmarkEnd w:id="19"/>
    </w:p>
    <w:p w:rsidR="00CD6B1F" w:rsidRDefault="00CD6B1F" w:rsidP="00CD6B1F">
      <w:pPr>
        <w:pStyle w:val="Heading2"/>
      </w:pPr>
      <w:bookmarkStart w:id="23" w:name="_Toc10316403"/>
      <w:bookmarkStart w:id="24" w:name="_Toc10319052"/>
      <w:bookmarkStart w:id="25" w:name="_Toc10322135"/>
      <w:r>
        <w:t>Апаратна частина</w:t>
      </w:r>
      <w:bookmarkEnd w:id="25"/>
    </w:p>
    <w:p w:rsidR="00CD6B1F" w:rsidRDefault="00CD6B1F" w:rsidP="00CD6B1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Вимоги до апаратної частини співпадають з вимогами з технічного завдання.</w:t>
      </w:r>
    </w:p>
    <w:p w:rsidR="00CD6B1F" w:rsidRDefault="00CD6B1F" w:rsidP="00CD6B1F">
      <w:pPr>
        <w:pStyle w:val="Heading2"/>
      </w:pPr>
      <w:bookmarkStart w:id="26" w:name="_Toc10322136"/>
      <w:r>
        <w:t>Програмна частина</w:t>
      </w:r>
      <w:bookmarkEnd w:id="26"/>
    </w:p>
    <w:p w:rsidR="00CD6B1F" w:rsidRDefault="00CD6B1F" w:rsidP="00CD6B1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Для виконання тестування </w:t>
      </w:r>
      <w:r w:rsidRPr="0086450B">
        <w:rPr>
          <w:sz w:val="28"/>
          <w:szCs w:val="28"/>
        </w:rPr>
        <w:t xml:space="preserve">платформа повинна мати операційну систему на базі </w:t>
      </w:r>
      <w:proofErr w:type="spellStart"/>
      <w:r w:rsidRPr="0086450B"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.</w:t>
      </w:r>
    </w:p>
    <w:p w:rsidR="00CD6B1F" w:rsidRDefault="00CD6B1F" w:rsidP="00CD6B1F">
      <w:pPr>
        <w:pStyle w:val="Heading2"/>
      </w:pPr>
      <w:bookmarkStart w:id="27" w:name="_Toc10322137"/>
      <w:r>
        <w:t>Вимоги до безпеки</w:t>
      </w:r>
      <w:bookmarkEnd w:id="27"/>
    </w:p>
    <w:p w:rsidR="00CD6B1F" w:rsidRDefault="00CD6B1F" w:rsidP="00CD6B1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Для тестування бажано створити відповідний тестовий </w:t>
      </w:r>
      <w:proofErr w:type="spellStart"/>
      <w:r>
        <w:rPr>
          <w:sz w:val="28"/>
          <w:szCs w:val="28"/>
        </w:rPr>
        <w:t>акаунт</w:t>
      </w:r>
      <w:proofErr w:type="spellEnd"/>
      <w:r>
        <w:rPr>
          <w:sz w:val="28"/>
          <w:szCs w:val="28"/>
        </w:rPr>
        <w:t>.</w:t>
      </w:r>
    </w:p>
    <w:p w:rsidR="00CD6B1F" w:rsidRDefault="00CD6B1F" w:rsidP="00CD6B1F">
      <w:pPr>
        <w:pStyle w:val="Heading2"/>
      </w:pPr>
      <w:bookmarkStart w:id="28" w:name="_Toc10322138"/>
      <w:r>
        <w:t>Інструменти</w:t>
      </w:r>
      <w:bookmarkEnd w:id="28"/>
    </w:p>
    <w:p w:rsidR="00CD6B1F" w:rsidRPr="00F328ED" w:rsidRDefault="00CD6B1F" w:rsidP="00CD6B1F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86450B">
        <w:rPr>
          <w:sz w:val="28"/>
          <w:szCs w:val="28"/>
        </w:rPr>
        <w:t>Для виконання тестування використовувати наступні програмні інструменти</w:t>
      </w:r>
      <w:r>
        <w:rPr>
          <w:sz w:val="28"/>
          <w:szCs w:val="28"/>
        </w:rPr>
        <w:t>:</w:t>
      </w:r>
    </w:p>
    <w:p w:rsidR="00CD6B1F" w:rsidRDefault="00CD6B1F" w:rsidP="00CD6B1F">
      <w:pPr>
        <w:numPr>
          <w:ilvl w:val="0"/>
          <w:numId w:val="32"/>
        </w:numPr>
        <w:ind w:left="1068"/>
        <w:rPr>
          <w:sz w:val="28"/>
          <w:szCs w:val="28"/>
        </w:rPr>
      </w:pPr>
      <w:r>
        <w:rPr>
          <w:sz w:val="28"/>
          <w:szCs w:val="28"/>
          <w:lang w:val="en-US"/>
        </w:rPr>
        <w:t>Insomnia</w:t>
      </w:r>
      <w:r>
        <w:rPr>
          <w:sz w:val="28"/>
          <w:szCs w:val="28"/>
        </w:rPr>
        <w:t>;</w:t>
      </w:r>
    </w:p>
    <w:p w:rsidR="00CD6B1F" w:rsidRPr="00395CE6" w:rsidRDefault="00CD6B1F" w:rsidP="00CD6B1F">
      <w:pPr>
        <w:numPr>
          <w:ilvl w:val="0"/>
          <w:numId w:val="32"/>
        </w:numPr>
        <w:ind w:left="1068"/>
        <w:rPr>
          <w:sz w:val="28"/>
          <w:szCs w:val="28"/>
        </w:rPr>
      </w:pPr>
      <w:proofErr w:type="spellStart"/>
      <w:r w:rsidRPr="0086450B">
        <w:rPr>
          <w:sz w:val="28"/>
          <w:szCs w:val="28"/>
        </w:rPr>
        <w:t>Vegeta</w:t>
      </w:r>
      <w:proofErr w:type="spellEnd"/>
      <w:r w:rsidRPr="0086450B">
        <w:rPr>
          <w:sz w:val="28"/>
          <w:szCs w:val="28"/>
        </w:rPr>
        <w:t xml:space="preserve"> (https://github.com/tsenart/vegeta) – для тестування швидкодії</w:t>
      </w:r>
      <w:r>
        <w:rPr>
          <w:sz w:val="28"/>
          <w:szCs w:val="28"/>
        </w:rPr>
        <w:t>.</w:t>
      </w:r>
    </w:p>
    <w:p w:rsidR="008D4005" w:rsidRPr="007E6573" w:rsidRDefault="008D4005" w:rsidP="008D4005">
      <w:pPr>
        <w:pStyle w:val="Heading1"/>
        <w:tabs>
          <w:tab w:val="clear" w:pos="3693"/>
          <w:tab w:val="num" w:pos="432"/>
        </w:tabs>
      </w:pPr>
      <w:r w:rsidRPr="007E6573">
        <w:lastRenderedPageBreak/>
        <w:t>Опис контрольного прикладу</w:t>
      </w:r>
      <w:bookmarkEnd w:id="23"/>
      <w:bookmarkEnd w:id="24"/>
    </w:p>
    <w:p w:rsidR="008D4005" w:rsidRPr="007E6573" w:rsidRDefault="008D4005" w:rsidP="008D4005">
      <w:pPr>
        <w:pStyle w:val="a5"/>
        <w:spacing w:line="240" w:lineRule="auto"/>
      </w:pPr>
      <w:r w:rsidRPr="007E6573">
        <w:t xml:space="preserve">Таблиця </w:t>
      </w:r>
      <w:r w:rsidRPr="007E6573">
        <w:fldChar w:fldCharType="begin"/>
      </w:r>
      <w:r w:rsidRPr="007E6573">
        <w:instrText xml:space="preserve"> STYLEREF 1 \s </w:instrText>
      </w:r>
      <w:r w:rsidRPr="007E6573">
        <w:fldChar w:fldCharType="separate"/>
      </w:r>
      <w:r>
        <w:rPr>
          <w:noProof/>
        </w:rPr>
        <w:t>6</w:t>
      </w:r>
      <w:r w:rsidRPr="007E6573">
        <w:rPr>
          <w:noProof/>
        </w:rPr>
        <w:fldChar w:fldCharType="end"/>
      </w:r>
      <w:r w:rsidRPr="007E6573">
        <w:t>.</w:t>
      </w:r>
      <w:r w:rsidRPr="007E6573">
        <w:fldChar w:fldCharType="begin"/>
      </w:r>
      <w:r w:rsidRPr="007E6573">
        <w:instrText xml:space="preserve"> SEQ Таблиця \* ARABIC \s 1 </w:instrText>
      </w:r>
      <w:r w:rsidRPr="007E6573">
        <w:fldChar w:fldCharType="separate"/>
      </w:r>
      <w:r>
        <w:rPr>
          <w:noProof/>
        </w:rPr>
        <w:t>1</w:t>
      </w:r>
      <w:r w:rsidRPr="007E6573">
        <w:rPr>
          <w:noProof/>
        </w:rPr>
        <w:fldChar w:fldCharType="end"/>
      </w:r>
      <w:r w:rsidRPr="007E6573">
        <w:t xml:space="preserve"> – </w:t>
      </w:r>
      <w:proofErr w:type="spellStart"/>
      <w:r w:rsidR="003A625F">
        <w:rPr>
          <w:lang w:val="ru-RU"/>
        </w:rPr>
        <w:t>Перевірка</w:t>
      </w:r>
      <w:proofErr w:type="spellEnd"/>
      <w:r w:rsidR="003A625F">
        <w:rPr>
          <w:lang w:val="ru-RU"/>
        </w:rPr>
        <w:t xml:space="preserve"> входу на сайт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1"/>
        <w:gridCol w:w="6124"/>
      </w:tblGrid>
      <w:tr w:rsidR="008D4005" w:rsidRPr="007E6573" w:rsidTr="00612953">
        <w:tc>
          <w:tcPr>
            <w:tcW w:w="3261" w:type="dxa"/>
          </w:tcPr>
          <w:p w:rsidR="008D4005" w:rsidRPr="007E6573" w:rsidRDefault="008D4005" w:rsidP="006B3622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Мета тесту</w:t>
            </w:r>
          </w:p>
        </w:tc>
        <w:tc>
          <w:tcPr>
            <w:tcW w:w="6124" w:type="dxa"/>
          </w:tcPr>
          <w:p w:rsidR="008D4005" w:rsidRPr="00612953" w:rsidRDefault="008D4005" w:rsidP="00612953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 xml:space="preserve">Перевірка </w:t>
            </w:r>
            <w:r w:rsidR="00612953">
              <w:rPr>
                <w:sz w:val="28"/>
                <w:szCs w:val="28"/>
              </w:rPr>
              <w:t>можливості входу</w:t>
            </w:r>
          </w:p>
        </w:tc>
      </w:tr>
      <w:tr w:rsidR="008D4005" w:rsidRPr="007E6573" w:rsidTr="00612953">
        <w:tc>
          <w:tcPr>
            <w:tcW w:w="3261" w:type="dxa"/>
          </w:tcPr>
          <w:p w:rsidR="008D4005" w:rsidRPr="007E6573" w:rsidRDefault="008D4005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Початковий стан</w:t>
            </w:r>
          </w:p>
        </w:tc>
        <w:tc>
          <w:tcPr>
            <w:tcW w:w="6124" w:type="dxa"/>
          </w:tcPr>
          <w:p w:rsidR="008D4005" w:rsidRPr="007E6573" w:rsidRDefault="008D4005" w:rsidP="00612953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 xml:space="preserve">Відкриті </w:t>
            </w:r>
            <w:r w:rsidR="00612953">
              <w:rPr>
                <w:sz w:val="28"/>
                <w:szCs w:val="28"/>
              </w:rPr>
              <w:t>сторінка входу сайту</w:t>
            </w:r>
          </w:p>
        </w:tc>
      </w:tr>
      <w:tr w:rsidR="008D4005" w:rsidRPr="007E6573" w:rsidTr="00612953">
        <w:tc>
          <w:tcPr>
            <w:tcW w:w="3261" w:type="dxa"/>
          </w:tcPr>
          <w:p w:rsidR="008D4005" w:rsidRPr="007E6573" w:rsidRDefault="008D4005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Вхідні дані</w:t>
            </w:r>
          </w:p>
        </w:tc>
        <w:tc>
          <w:tcPr>
            <w:tcW w:w="6124" w:type="dxa"/>
          </w:tcPr>
          <w:p w:rsidR="008D4005" w:rsidRPr="007E6573" w:rsidRDefault="00612953" w:rsidP="006B3622">
            <w:pPr>
              <w:ind w:firstLine="0"/>
              <w:rPr>
                <w:sz w:val="28"/>
                <w:szCs w:val="28"/>
              </w:rPr>
            </w:pPr>
            <w:r w:rsidRPr="00612953">
              <w:rPr>
                <w:sz w:val="28"/>
                <w:szCs w:val="28"/>
              </w:rPr>
              <w:t xml:space="preserve">пара логін та пароль testAccount2 </w:t>
            </w:r>
            <w:proofErr w:type="spellStart"/>
            <w:r w:rsidRPr="00612953">
              <w:rPr>
                <w:sz w:val="28"/>
                <w:szCs w:val="28"/>
              </w:rPr>
              <w:t>IncorrectPassword</w:t>
            </w:r>
            <w:proofErr w:type="spellEnd"/>
            <w:r w:rsidRPr="00612953">
              <w:rPr>
                <w:sz w:val="28"/>
                <w:szCs w:val="28"/>
              </w:rPr>
              <w:t xml:space="preserve"> (не існуючий пароль);</w:t>
            </w:r>
          </w:p>
        </w:tc>
      </w:tr>
      <w:tr w:rsidR="008D4005" w:rsidRPr="007E6573" w:rsidTr="00612953">
        <w:tc>
          <w:tcPr>
            <w:tcW w:w="3261" w:type="dxa"/>
          </w:tcPr>
          <w:p w:rsidR="008D4005" w:rsidRPr="007E6573" w:rsidRDefault="008D4005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124" w:type="dxa"/>
          </w:tcPr>
          <w:p w:rsidR="008D4005" w:rsidRPr="007E6573" w:rsidRDefault="00612953" w:rsidP="006B3622">
            <w:pPr>
              <w:tabs>
                <w:tab w:val="num" w:pos="459"/>
              </w:tabs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Ввід даних в поле та натиснення кнопки «Вхід»</w:t>
            </w:r>
          </w:p>
        </w:tc>
      </w:tr>
      <w:tr w:rsidR="008D4005" w:rsidRPr="007E6573" w:rsidTr="00612953">
        <w:tc>
          <w:tcPr>
            <w:tcW w:w="3261" w:type="dxa"/>
          </w:tcPr>
          <w:p w:rsidR="008D4005" w:rsidRPr="007E6573" w:rsidRDefault="008D4005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124" w:type="dxa"/>
          </w:tcPr>
          <w:p w:rsidR="008D4005" w:rsidRPr="007E6573" w:rsidRDefault="00612953" w:rsidP="006B362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На </w:t>
            </w:r>
            <w:proofErr w:type="spellStart"/>
            <w:r>
              <w:rPr>
                <w:sz w:val="28"/>
                <w:szCs w:val="28"/>
                <w:lang w:val="ru-RU"/>
              </w:rPr>
              <w:t>сторінці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відобразиться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повідомлення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про </w:t>
            </w:r>
            <w:proofErr w:type="spellStart"/>
            <w:r>
              <w:rPr>
                <w:sz w:val="28"/>
                <w:szCs w:val="28"/>
                <w:lang w:val="ru-RU"/>
              </w:rPr>
              <w:t>некоректний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пароль</w:t>
            </w:r>
          </w:p>
        </w:tc>
      </w:tr>
    </w:tbl>
    <w:p w:rsidR="008D4005" w:rsidRPr="007E6573" w:rsidRDefault="008D4005" w:rsidP="008D4005">
      <w:pPr>
        <w:pStyle w:val="a5"/>
        <w:spacing w:line="240" w:lineRule="auto"/>
      </w:pPr>
    </w:p>
    <w:p w:rsidR="008D4005" w:rsidRPr="007E6573" w:rsidRDefault="008D4005" w:rsidP="008D4005">
      <w:pPr>
        <w:ind w:firstLine="708"/>
      </w:pPr>
      <w:r w:rsidRPr="007E6573">
        <w:rPr>
          <w:sz w:val="28"/>
        </w:rPr>
        <w:t xml:space="preserve">Таблиця </w:t>
      </w:r>
      <w:r w:rsidRPr="007E6573">
        <w:rPr>
          <w:sz w:val="28"/>
        </w:rPr>
        <w:fldChar w:fldCharType="begin"/>
      </w:r>
      <w:r w:rsidRPr="007E6573">
        <w:rPr>
          <w:sz w:val="28"/>
        </w:rPr>
        <w:instrText xml:space="preserve"> STYLEREF 1 \s </w:instrText>
      </w:r>
      <w:r w:rsidRPr="007E6573">
        <w:rPr>
          <w:sz w:val="28"/>
        </w:rPr>
        <w:fldChar w:fldCharType="separate"/>
      </w:r>
      <w:r>
        <w:rPr>
          <w:noProof/>
          <w:sz w:val="28"/>
        </w:rPr>
        <w:t>6</w:t>
      </w:r>
      <w:r w:rsidRPr="007E6573">
        <w:rPr>
          <w:noProof/>
          <w:sz w:val="28"/>
        </w:rPr>
        <w:fldChar w:fldCharType="end"/>
      </w:r>
      <w:r w:rsidRPr="007E6573">
        <w:rPr>
          <w:sz w:val="28"/>
        </w:rPr>
        <w:t xml:space="preserve">.2 – </w:t>
      </w:r>
      <w:r w:rsidR="003A625F">
        <w:rPr>
          <w:sz w:val="28"/>
        </w:rPr>
        <w:t>Перевірка реєстрації на сайті</w:t>
      </w:r>
    </w:p>
    <w:tbl>
      <w:tblPr>
        <w:tblW w:w="94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3"/>
        <w:gridCol w:w="6319"/>
      </w:tblGrid>
      <w:tr w:rsidR="008D4005" w:rsidRPr="007E6573" w:rsidTr="006B3622">
        <w:trPr>
          <w:trHeight w:val="498"/>
        </w:trPr>
        <w:tc>
          <w:tcPr>
            <w:tcW w:w="3093" w:type="dxa"/>
          </w:tcPr>
          <w:p w:rsidR="008D4005" w:rsidRPr="007E6573" w:rsidRDefault="008D4005" w:rsidP="006B3622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Мета тесту</w:t>
            </w:r>
          </w:p>
        </w:tc>
        <w:tc>
          <w:tcPr>
            <w:tcW w:w="6319" w:type="dxa"/>
          </w:tcPr>
          <w:p w:rsidR="008D4005" w:rsidRPr="003A625F" w:rsidRDefault="003A625F" w:rsidP="006B3622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Перевірити можливість зареєструватись на сайті</w:t>
            </w:r>
          </w:p>
        </w:tc>
      </w:tr>
      <w:tr w:rsidR="008D4005" w:rsidRPr="007E6573" w:rsidTr="006B3622">
        <w:trPr>
          <w:trHeight w:val="498"/>
        </w:trPr>
        <w:tc>
          <w:tcPr>
            <w:tcW w:w="3093" w:type="dxa"/>
          </w:tcPr>
          <w:p w:rsidR="008D4005" w:rsidRPr="007E6573" w:rsidRDefault="008D4005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Початковий стан</w:t>
            </w:r>
          </w:p>
        </w:tc>
        <w:tc>
          <w:tcPr>
            <w:tcW w:w="6319" w:type="dxa"/>
          </w:tcPr>
          <w:p w:rsidR="008D4005" w:rsidRPr="007E6573" w:rsidRDefault="003A625F" w:rsidP="003A625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Відкрита сторінка реєстрації</w:t>
            </w:r>
          </w:p>
        </w:tc>
      </w:tr>
      <w:tr w:rsidR="008D4005" w:rsidRPr="007E6573" w:rsidTr="006B3622">
        <w:trPr>
          <w:trHeight w:val="498"/>
        </w:trPr>
        <w:tc>
          <w:tcPr>
            <w:tcW w:w="3093" w:type="dxa"/>
          </w:tcPr>
          <w:p w:rsidR="008D4005" w:rsidRPr="007E6573" w:rsidRDefault="008D4005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Вхідні дані</w:t>
            </w:r>
          </w:p>
        </w:tc>
        <w:tc>
          <w:tcPr>
            <w:tcW w:w="6319" w:type="dxa"/>
          </w:tcPr>
          <w:p w:rsidR="008D4005" w:rsidRPr="00B53063" w:rsidRDefault="00B53063" w:rsidP="003A625F">
            <w:pPr>
              <w:ind w:firstLine="0"/>
              <w:rPr>
                <w:sz w:val="28"/>
                <w:szCs w:val="28"/>
              </w:rPr>
            </w:pPr>
            <w:r w:rsidRPr="00B53063">
              <w:rPr>
                <w:sz w:val="28"/>
                <w:szCs w:val="28"/>
              </w:rPr>
              <w:t xml:space="preserve">Повне ім'я: Юрій Ващенко, Стать: Чоловіча, Логін: </w:t>
            </w:r>
            <w:proofErr w:type="spellStart"/>
            <w:r>
              <w:rPr>
                <w:sz w:val="28"/>
                <w:szCs w:val="28"/>
                <w:lang w:val="en-US"/>
              </w:rPr>
              <w:t>Yura</w:t>
            </w:r>
            <w:proofErr w:type="spellEnd"/>
            <w:r w:rsidRPr="00B530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Пароль</w:t>
            </w:r>
            <w:r w:rsidRPr="00B530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повторення паролю: </w:t>
            </w:r>
            <w:r>
              <w:rPr>
                <w:sz w:val="28"/>
                <w:szCs w:val="28"/>
                <w:lang w:val="en-US"/>
              </w:rPr>
              <w:t>qwerty</w:t>
            </w:r>
          </w:p>
        </w:tc>
      </w:tr>
      <w:tr w:rsidR="008D4005" w:rsidRPr="007E6573" w:rsidTr="006B3622">
        <w:trPr>
          <w:trHeight w:val="997"/>
        </w:trPr>
        <w:tc>
          <w:tcPr>
            <w:tcW w:w="3093" w:type="dxa"/>
          </w:tcPr>
          <w:p w:rsidR="008D4005" w:rsidRPr="007E6573" w:rsidRDefault="008D4005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319" w:type="dxa"/>
          </w:tcPr>
          <w:p w:rsidR="008D4005" w:rsidRPr="007E6573" w:rsidRDefault="003A625F" w:rsidP="006B3622">
            <w:pPr>
              <w:tabs>
                <w:tab w:val="num" w:pos="459"/>
              </w:tabs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Ввід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 поля «</w:t>
            </w:r>
            <w:proofErr w:type="spellStart"/>
            <w:r>
              <w:rPr>
                <w:sz w:val="28"/>
                <w:szCs w:val="28"/>
                <w:lang w:val="ru-RU"/>
              </w:rPr>
              <w:t>Повне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ім'я</w:t>
            </w:r>
            <w:proofErr w:type="spellEnd"/>
            <w:r>
              <w:rPr>
                <w:sz w:val="28"/>
                <w:szCs w:val="28"/>
                <w:lang w:val="ru-RU"/>
              </w:rPr>
              <w:t>», «Стать», «</w:t>
            </w:r>
            <w:proofErr w:type="spellStart"/>
            <w:r>
              <w:rPr>
                <w:sz w:val="28"/>
                <w:szCs w:val="28"/>
                <w:lang w:val="ru-RU"/>
              </w:rPr>
              <w:t>Логін</w:t>
            </w:r>
            <w:proofErr w:type="spellEnd"/>
            <w:r>
              <w:rPr>
                <w:sz w:val="28"/>
                <w:szCs w:val="28"/>
                <w:lang w:val="ru-RU"/>
              </w:rPr>
              <w:t>», «Пароль», «Повторно пароль»</w:t>
            </w:r>
            <w:r>
              <w:rPr>
                <w:sz w:val="28"/>
                <w:szCs w:val="28"/>
                <w:lang w:val="ru-RU"/>
              </w:rPr>
              <w:t xml:space="preserve">. Натиск на кнопку </w:t>
            </w:r>
            <w:proofErr w:type="spellStart"/>
            <w:r>
              <w:rPr>
                <w:sz w:val="28"/>
                <w:szCs w:val="28"/>
                <w:lang w:val="ru-RU"/>
              </w:rPr>
              <w:t>реєстрації</w:t>
            </w:r>
            <w:proofErr w:type="spellEnd"/>
          </w:p>
        </w:tc>
      </w:tr>
      <w:tr w:rsidR="008D4005" w:rsidRPr="007E6573" w:rsidTr="006B3622">
        <w:trPr>
          <w:trHeight w:val="982"/>
        </w:trPr>
        <w:tc>
          <w:tcPr>
            <w:tcW w:w="3093" w:type="dxa"/>
          </w:tcPr>
          <w:p w:rsidR="008D4005" w:rsidRPr="007E6573" w:rsidRDefault="008D4005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319" w:type="dxa"/>
          </w:tcPr>
          <w:p w:rsidR="008D4005" w:rsidRPr="007E6573" w:rsidRDefault="005E3199" w:rsidP="006B3622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Відбулась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реєстрація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створився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користувач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sz w:val="28"/>
                <w:szCs w:val="28"/>
                <w:lang w:val="ru-RU"/>
              </w:rPr>
              <w:t>відповідними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даними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перехід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val="ru-RU"/>
              </w:rPr>
              <w:t>сторінку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користувача</w:t>
            </w:r>
            <w:proofErr w:type="spellEnd"/>
          </w:p>
        </w:tc>
      </w:tr>
    </w:tbl>
    <w:p w:rsidR="008D4005" w:rsidRDefault="008D4005" w:rsidP="008D4005">
      <w:pPr>
        <w:rPr>
          <w:sz w:val="28"/>
        </w:rPr>
      </w:pPr>
    </w:p>
    <w:p w:rsidR="008D4005" w:rsidRPr="007E6573" w:rsidRDefault="008D4005" w:rsidP="008D4005">
      <w:r>
        <w:rPr>
          <w:sz w:val="28"/>
        </w:rPr>
        <w:br w:type="page"/>
      </w:r>
      <w:r w:rsidRPr="007E6573">
        <w:rPr>
          <w:sz w:val="28"/>
        </w:rPr>
        <w:lastRenderedPageBreak/>
        <w:t xml:space="preserve">Таблиця </w:t>
      </w:r>
      <w:r w:rsidRPr="007E6573">
        <w:rPr>
          <w:sz w:val="28"/>
        </w:rPr>
        <w:fldChar w:fldCharType="begin"/>
      </w:r>
      <w:r w:rsidRPr="007E6573">
        <w:rPr>
          <w:sz w:val="28"/>
        </w:rPr>
        <w:instrText xml:space="preserve"> STYLEREF 1 \s </w:instrText>
      </w:r>
      <w:r w:rsidRPr="007E6573">
        <w:rPr>
          <w:sz w:val="28"/>
        </w:rPr>
        <w:fldChar w:fldCharType="separate"/>
      </w:r>
      <w:r>
        <w:rPr>
          <w:noProof/>
          <w:sz w:val="28"/>
        </w:rPr>
        <w:t>6</w:t>
      </w:r>
      <w:r w:rsidRPr="007E6573">
        <w:rPr>
          <w:noProof/>
          <w:sz w:val="28"/>
        </w:rPr>
        <w:fldChar w:fldCharType="end"/>
      </w:r>
      <w:r w:rsidRPr="007E6573">
        <w:rPr>
          <w:sz w:val="28"/>
        </w:rPr>
        <w:t xml:space="preserve">.3 – </w:t>
      </w:r>
      <w:proofErr w:type="spellStart"/>
      <w:r w:rsidR="005E2C73">
        <w:rPr>
          <w:sz w:val="28"/>
          <w:lang w:val="ru-RU"/>
        </w:rPr>
        <w:t>Створення</w:t>
      </w:r>
      <w:proofErr w:type="spellEnd"/>
      <w:r w:rsidR="005E2C73">
        <w:rPr>
          <w:sz w:val="28"/>
          <w:lang w:val="ru-RU"/>
        </w:rPr>
        <w:t xml:space="preserve"> </w:t>
      </w:r>
      <w:proofErr w:type="spellStart"/>
      <w:r w:rsidR="005E2C73">
        <w:rPr>
          <w:sz w:val="28"/>
          <w:lang w:val="ru-RU"/>
        </w:rPr>
        <w:t>спільноти</w:t>
      </w:r>
      <w:proofErr w:type="spellEnd"/>
    </w:p>
    <w:tbl>
      <w:tblPr>
        <w:tblW w:w="94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3"/>
        <w:gridCol w:w="6319"/>
      </w:tblGrid>
      <w:tr w:rsidR="008D4005" w:rsidRPr="007E6573" w:rsidTr="006B3622">
        <w:trPr>
          <w:trHeight w:val="498"/>
        </w:trPr>
        <w:tc>
          <w:tcPr>
            <w:tcW w:w="3093" w:type="dxa"/>
          </w:tcPr>
          <w:p w:rsidR="008D4005" w:rsidRPr="007E6573" w:rsidRDefault="008D4005" w:rsidP="006B3622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Мета тесту</w:t>
            </w:r>
          </w:p>
        </w:tc>
        <w:tc>
          <w:tcPr>
            <w:tcW w:w="6319" w:type="dxa"/>
          </w:tcPr>
          <w:p w:rsidR="008D4005" w:rsidRPr="007E6573" w:rsidRDefault="005E2C73" w:rsidP="006B3622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Перевірити можливість створення спільноти</w:t>
            </w:r>
          </w:p>
        </w:tc>
      </w:tr>
      <w:tr w:rsidR="008D4005" w:rsidRPr="007E6573" w:rsidTr="006B3622">
        <w:trPr>
          <w:trHeight w:val="498"/>
        </w:trPr>
        <w:tc>
          <w:tcPr>
            <w:tcW w:w="3093" w:type="dxa"/>
          </w:tcPr>
          <w:p w:rsidR="008D4005" w:rsidRPr="007E6573" w:rsidRDefault="008D4005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Початковий стан</w:t>
            </w:r>
          </w:p>
        </w:tc>
        <w:tc>
          <w:tcPr>
            <w:tcW w:w="6319" w:type="dxa"/>
          </w:tcPr>
          <w:p w:rsidR="008D4005" w:rsidRPr="007E6573" w:rsidRDefault="005E2C73" w:rsidP="006B362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Відкрита сторінка користувача, користувач увійшов в систему.</w:t>
            </w:r>
          </w:p>
        </w:tc>
      </w:tr>
      <w:tr w:rsidR="008D4005" w:rsidRPr="007E6573" w:rsidTr="006B3622">
        <w:trPr>
          <w:trHeight w:val="498"/>
        </w:trPr>
        <w:tc>
          <w:tcPr>
            <w:tcW w:w="3093" w:type="dxa"/>
          </w:tcPr>
          <w:p w:rsidR="008D4005" w:rsidRPr="007E6573" w:rsidRDefault="008D4005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Вхідні дані</w:t>
            </w:r>
          </w:p>
        </w:tc>
        <w:tc>
          <w:tcPr>
            <w:tcW w:w="6319" w:type="dxa"/>
          </w:tcPr>
          <w:p w:rsidR="008D4005" w:rsidRPr="007E6573" w:rsidRDefault="005E2C73" w:rsidP="006B3622">
            <w:pPr>
              <w:ind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Назва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спільноти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посилання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val="ru-RU"/>
              </w:rPr>
              <w:t>спільноту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яких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ще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не </w:t>
            </w:r>
            <w:proofErr w:type="spellStart"/>
            <w:r>
              <w:rPr>
                <w:sz w:val="28"/>
                <w:szCs w:val="28"/>
                <w:lang w:val="ru-RU"/>
              </w:rPr>
              <w:t>було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sz w:val="28"/>
                <w:szCs w:val="28"/>
                <w:lang w:val="ru-RU"/>
              </w:rPr>
              <w:t>системі</w:t>
            </w:r>
            <w:proofErr w:type="spellEnd"/>
          </w:p>
        </w:tc>
      </w:tr>
      <w:tr w:rsidR="008D4005" w:rsidRPr="007E6573" w:rsidTr="006B3622">
        <w:trPr>
          <w:trHeight w:val="997"/>
        </w:trPr>
        <w:tc>
          <w:tcPr>
            <w:tcW w:w="3093" w:type="dxa"/>
          </w:tcPr>
          <w:p w:rsidR="008D4005" w:rsidRPr="007E6573" w:rsidRDefault="008D4005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319" w:type="dxa"/>
          </w:tcPr>
          <w:p w:rsidR="008D4005" w:rsidRPr="007E6573" w:rsidRDefault="005E2C73" w:rsidP="006B3622">
            <w:pPr>
              <w:tabs>
                <w:tab w:val="num" w:pos="459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Ввід даних в відповідні поля створення спільноти.</w:t>
            </w:r>
          </w:p>
        </w:tc>
      </w:tr>
      <w:tr w:rsidR="008D4005" w:rsidRPr="005068B7" w:rsidTr="006B3622">
        <w:trPr>
          <w:trHeight w:val="982"/>
        </w:trPr>
        <w:tc>
          <w:tcPr>
            <w:tcW w:w="3093" w:type="dxa"/>
          </w:tcPr>
          <w:p w:rsidR="008D4005" w:rsidRPr="007E6573" w:rsidRDefault="008D4005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319" w:type="dxa"/>
          </w:tcPr>
          <w:p w:rsidR="008D4005" w:rsidRPr="008D4005" w:rsidRDefault="005E2C73" w:rsidP="004F470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Створилась спільнота з відповідними </w:t>
            </w:r>
            <w:r w:rsidR="004F4707">
              <w:rPr>
                <w:sz w:val="28"/>
                <w:szCs w:val="28"/>
              </w:rPr>
              <w:t>даними</w:t>
            </w:r>
          </w:p>
        </w:tc>
      </w:tr>
    </w:tbl>
    <w:p w:rsidR="008D4005" w:rsidRPr="00E138BC" w:rsidRDefault="008D4005" w:rsidP="008D4005"/>
    <w:p w:rsidR="00722059" w:rsidRPr="007E6573" w:rsidRDefault="00722059" w:rsidP="00722059">
      <w:r w:rsidRPr="007E6573">
        <w:rPr>
          <w:sz w:val="28"/>
        </w:rPr>
        <w:t xml:space="preserve">Таблиця </w:t>
      </w:r>
      <w:r w:rsidRPr="007E6573">
        <w:rPr>
          <w:sz w:val="28"/>
        </w:rPr>
        <w:fldChar w:fldCharType="begin"/>
      </w:r>
      <w:r w:rsidRPr="007E6573">
        <w:rPr>
          <w:sz w:val="28"/>
        </w:rPr>
        <w:instrText xml:space="preserve"> STYLEREF 1 \s </w:instrText>
      </w:r>
      <w:r w:rsidRPr="007E6573">
        <w:rPr>
          <w:sz w:val="28"/>
        </w:rPr>
        <w:fldChar w:fldCharType="separate"/>
      </w:r>
      <w:r>
        <w:rPr>
          <w:noProof/>
          <w:sz w:val="28"/>
        </w:rPr>
        <w:t>6</w:t>
      </w:r>
      <w:r w:rsidRPr="007E6573">
        <w:rPr>
          <w:noProof/>
          <w:sz w:val="28"/>
        </w:rPr>
        <w:fldChar w:fldCharType="end"/>
      </w:r>
      <w:r>
        <w:rPr>
          <w:sz w:val="28"/>
        </w:rPr>
        <w:t>.4</w:t>
      </w:r>
      <w:r w:rsidRPr="007E6573">
        <w:rPr>
          <w:sz w:val="28"/>
        </w:rPr>
        <w:t xml:space="preserve"> – </w:t>
      </w:r>
      <w:proofErr w:type="spellStart"/>
      <w:r>
        <w:rPr>
          <w:sz w:val="28"/>
          <w:lang w:val="ru-RU"/>
        </w:rPr>
        <w:t>Створення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посту</w:t>
      </w:r>
    </w:p>
    <w:tbl>
      <w:tblPr>
        <w:tblW w:w="94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3"/>
        <w:gridCol w:w="6319"/>
      </w:tblGrid>
      <w:tr w:rsidR="00722059" w:rsidRPr="007E6573" w:rsidTr="006B3622">
        <w:trPr>
          <w:trHeight w:val="498"/>
        </w:trPr>
        <w:tc>
          <w:tcPr>
            <w:tcW w:w="3093" w:type="dxa"/>
          </w:tcPr>
          <w:p w:rsidR="00722059" w:rsidRPr="007E6573" w:rsidRDefault="00722059" w:rsidP="006B3622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Мета тесту</w:t>
            </w:r>
          </w:p>
        </w:tc>
        <w:tc>
          <w:tcPr>
            <w:tcW w:w="6319" w:type="dxa"/>
          </w:tcPr>
          <w:p w:rsidR="00722059" w:rsidRPr="007E6573" w:rsidRDefault="00722059" w:rsidP="006B3622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Перевірити можливість створення спільноти</w:t>
            </w:r>
          </w:p>
        </w:tc>
      </w:tr>
      <w:tr w:rsidR="00722059" w:rsidRPr="007E6573" w:rsidTr="006B3622">
        <w:trPr>
          <w:trHeight w:val="498"/>
        </w:trPr>
        <w:tc>
          <w:tcPr>
            <w:tcW w:w="3093" w:type="dxa"/>
          </w:tcPr>
          <w:p w:rsidR="00722059" w:rsidRPr="007E6573" w:rsidRDefault="00722059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Початковий стан</w:t>
            </w:r>
          </w:p>
        </w:tc>
        <w:tc>
          <w:tcPr>
            <w:tcW w:w="6319" w:type="dxa"/>
          </w:tcPr>
          <w:p w:rsidR="00722059" w:rsidRPr="007E6573" w:rsidRDefault="00722059" w:rsidP="006B362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Відкрита сторінка користувача, користувач увійшов в систему.</w:t>
            </w:r>
          </w:p>
        </w:tc>
      </w:tr>
      <w:tr w:rsidR="00722059" w:rsidRPr="007E6573" w:rsidTr="006B3622">
        <w:trPr>
          <w:trHeight w:val="498"/>
        </w:trPr>
        <w:tc>
          <w:tcPr>
            <w:tcW w:w="3093" w:type="dxa"/>
          </w:tcPr>
          <w:p w:rsidR="00722059" w:rsidRPr="007E6573" w:rsidRDefault="00722059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Вхідні дані</w:t>
            </w:r>
          </w:p>
        </w:tc>
        <w:tc>
          <w:tcPr>
            <w:tcW w:w="6319" w:type="dxa"/>
          </w:tcPr>
          <w:p w:rsidR="00722059" w:rsidRPr="007E6573" w:rsidRDefault="00722059" w:rsidP="006B3622">
            <w:pPr>
              <w:ind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Назва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спільноти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посилання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val="ru-RU"/>
              </w:rPr>
              <w:t>спільноту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яких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ще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не </w:t>
            </w:r>
            <w:proofErr w:type="spellStart"/>
            <w:r>
              <w:rPr>
                <w:sz w:val="28"/>
                <w:szCs w:val="28"/>
                <w:lang w:val="ru-RU"/>
              </w:rPr>
              <w:t>було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sz w:val="28"/>
                <w:szCs w:val="28"/>
                <w:lang w:val="ru-RU"/>
              </w:rPr>
              <w:t>системі</w:t>
            </w:r>
            <w:proofErr w:type="spellEnd"/>
          </w:p>
        </w:tc>
      </w:tr>
      <w:tr w:rsidR="00722059" w:rsidRPr="007E6573" w:rsidTr="006B3622">
        <w:trPr>
          <w:trHeight w:val="997"/>
        </w:trPr>
        <w:tc>
          <w:tcPr>
            <w:tcW w:w="3093" w:type="dxa"/>
          </w:tcPr>
          <w:p w:rsidR="00722059" w:rsidRPr="007E6573" w:rsidRDefault="00722059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Схема проведення тесту</w:t>
            </w:r>
          </w:p>
        </w:tc>
        <w:tc>
          <w:tcPr>
            <w:tcW w:w="6319" w:type="dxa"/>
          </w:tcPr>
          <w:p w:rsidR="00722059" w:rsidRPr="007E6573" w:rsidRDefault="00722059" w:rsidP="006B3622">
            <w:pPr>
              <w:tabs>
                <w:tab w:val="num" w:pos="459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Ввід даних в відповідні поля створення спільноти.</w:t>
            </w:r>
          </w:p>
        </w:tc>
      </w:tr>
      <w:tr w:rsidR="00722059" w:rsidRPr="005068B7" w:rsidTr="006B3622">
        <w:trPr>
          <w:trHeight w:val="982"/>
        </w:trPr>
        <w:tc>
          <w:tcPr>
            <w:tcW w:w="3093" w:type="dxa"/>
          </w:tcPr>
          <w:p w:rsidR="00722059" w:rsidRPr="007E6573" w:rsidRDefault="00722059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319" w:type="dxa"/>
          </w:tcPr>
          <w:p w:rsidR="00722059" w:rsidRPr="008D4005" w:rsidRDefault="00722059" w:rsidP="006B362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Створилась спільнота з відповідними даними</w:t>
            </w:r>
          </w:p>
        </w:tc>
      </w:tr>
    </w:tbl>
    <w:p w:rsidR="00FB455D" w:rsidRDefault="00FB455D" w:rsidP="00722059">
      <w:pPr>
        <w:ind w:firstLine="0"/>
        <w:rPr>
          <w:b/>
          <w:sz w:val="28"/>
          <w:szCs w:val="28"/>
        </w:rPr>
      </w:pPr>
    </w:p>
    <w:p w:rsidR="00B647A6" w:rsidRPr="007E6573" w:rsidRDefault="00B647A6" w:rsidP="00B647A6">
      <w:r w:rsidRPr="007E6573">
        <w:rPr>
          <w:sz w:val="28"/>
        </w:rPr>
        <w:t xml:space="preserve">Таблиця </w:t>
      </w:r>
      <w:r w:rsidRPr="007E6573">
        <w:rPr>
          <w:sz w:val="28"/>
        </w:rPr>
        <w:fldChar w:fldCharType="begin"/>
      </w:r>
      <w:r w:rsidRPr="007E6573">
        <w:rPr>
          <w:sz w:val="28"/>
        </w:rPr>
        <w:instrText xml:space="preserve"> STYLEREF 1 \s </w:instrText>
      </w:r>
      <w:r w:rsidRPr="007E6573">
        <w:rPr>
          <w:sz w:val="28"/>
        </w:rPr>
        <w:fldChar w:fldCharType="separate"/>
      </w:r>
      <w:r>
        <w:rPr>
          <w:noProof/>
          <w:sz w:val="28"/>
        </w:rPr>
        <w:t>6</w:t>
      </w:r>
      <w:r w:rsidRPr="007E6573">
        <w:rPr>
          <w:noProof/>
          <w:sz w:val="28"/>
        </w:rPr>
        <w:fldChar w:fldCharType="end"/>
      </w:r>
      <w:r>
        <w:rPr>
          <w:sz w:val="28"/>
        </w:rPr>
        <w:t>.4</w:t>
      </w:r>
      <w:r w:rsidRPr="007E6573">
        <w:rPr>
          <w:sz w:val="28"/>
        </w:rPr>
        <w:t xml:space="preserve"> – </w:t>
      </w:r>
      <w:proofErr w:type="spellStart"/>
      <w:r>
        <w:rPr>
          <w:sz w:val="28"/>
          <w:lang w:val="ru-RU"/>
        </w:rPr>
        <w:t>Створення</w:t>
      </w:r>
      <w:proofErr w:type="spellEnd"/>
      <w:r>
        <w:rPr>
          <w:sz w:val="28"/>
          <w:lang w:val="ru-RU"/>
        </w:rPr>
        <w:t xml:space="preserve"> посту</w:t>
      </w:r>
    </w:p>
    <w:tbl>
      <w:tblPr>
        <w:tblW w:w="94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3"/>
        <w:gridCol w:w="6319"/>
      </w:tblGrid>
      <w:tr w:rsidR="00B647A6" w:rsidRPr="007E6573" w:rsidTr="006B3622">
        <w:trPr>
          <w:trHeight w:val="498"/>
        </w:trPr>
        <w:tc>
          <w:tcPr>
            <w:tcW w:w="3093" w:type="dxa"/>
          </w:tcPr>
          <w:p w:rsidR="00B647A6" w:rsidRPr="007E6573" w:rsidRDefault="00B647A6" w:rsidP="006B3622">
            <w:pPr>
              <w:ind w:firstLine="0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Мета тесту</w:t>
            </w:r>
          </w:p>
        </w:tc>
        <w:tc>
          <w:tcPr>
            <w:tcW w:w="6319" w:type="dxa"/>
          </w:tcPr>
          <w:p w:rsidR="00B647A6" w:rsidRPr="007E6573" w:rsidRDefault="00B647A6" w:rsidP="006B3622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Перевірити можливість створення спільноти</w:t>
            </w:r>
          </w:p>
        </w:tc>
      </w:tr>
      <w:tr w:rsidR="00B647A6" w:rsidRPr="007E6573" w:rsidTr="006B3622">
        <w:trPr>
          <w:trHeight w:val="498"/>
        </w:trPr>
        <w:tc>
          <w:tcPr>
            <w:tcW w:w="3093" w:type="dxa"/>
          </w:tcPr>
          <w:p w:rsidR="00B647A6" w:rsidRPr="007E6573" w:rsidRDefault="00B647A6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Початковий стан</w:t>
            </w:r>
          </w:p>
        </w:tc>
        <w:tc>
          <w:tcPr>
            <w:tcW w:w="6319" w:type="dxa"/>
          </w:tcPr>
          <w:p w:rsidR="00B647A6" w:rsidRPr="007E6573" w:rsidRDefault="00B647A6" w:rsidP="006B362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Відкрита сторінка користувача, користувач увійшов в систему.</w:t>
            </w:r>
          </w:p>
        </w:tc>
      </w:tr>
      <w:tr w:rsidR="00B647A6" w:rsidRPr="007E6573" w:rsidTr="006B3622">
        <w:trPr>
          <w:trHeight w:val="498"/>
        </w:trPr>
        <w:tc>
          <w:tcPr>
            <w:tcW w:w="3093" w:type="dxa"/>
          </w:tcPr>
          <w:p w:rsidR="00B647A6" w:rsidRPr="007E6573" w:rsidRDefault="00B647A6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Вхідні дані</w:t>
            </w:r>
          </w:p>
        </w:tc>
        <w:tc>
          <w:tcPr>
            <w:tcW w:w="6319" w:type="dxa"/>
          </w:tcPr>
          <w:p w:rsidR="00B647A6" w:rsidRPr="007E6573" w:rsidRDefault="00B647A6" w:rsidP="006B3622">
            <w:pPr>
              <w:ind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Назва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спільноти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посилання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val="ru-RU"/>
              </w:rPr>
              <w:t>спільноту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яких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ще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не </w:t>
            </w:r>
            <w:proofErr w:type="spellStart"/>
            <w:r>
              <w:rPr>
                <w:sz w:val="28"/>
                <w:szCs w:val="28"/>
                <w:lang w:val="ru-RU"/>
              </w:rPr>
              <w:t>було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sz w:val="28"/>
                <w:szCs w:val="28"/>
                <w:lang w:val="ru-RU"/>
              </w:rPr>
              <w:t>системі</w:t>
            </w:r>
            <w:proofErr w:type="spellEnd"/>
          </w:p>
        </w:tc>
      </w:tr>
      <w:tr w:rsidR="00B647A6" w:rsidRPr="007E6573" w:rsidTr="006B3622">
        <w:trPr>
          <w:trHeight w:val="997"/>
        </w:trPr>
        <w:tc>
          <w:tcPr>
            <w:tcW w:w="3093" w:type="dxa"/>
          </w:tcPr>
          <w:p w:rsidR="00B647A6" w:rsidRPr="007E6573" w:rsidRDefault="00B647A6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lastRenderedPageBreak/>
              <w:t>Схема проведення тесту</w:t>
            </w:r>
          </w:p>
        </w:tc>
        <w:tc>
          <w:tcPr>
            <w:tcW w:w="6319" w:type="dxa"/>
          </w:tcPr>
          <w:p w:rsidR="00B647A6" w:rsidRPr="007E6573" w:rsidRDefault="00B647A6" w:rsidP="006B3622">
            <w:pPr>
              <w:tabs>
                <w:tab w:val="num" w:pos="459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Ввід даних в відповідні поля створення спільноти.</w:t>
            </w:r>
          </w:p>
        </w:tc>
      </w:tr>
      <w:tr w:rsidR="00B647A6" w:rsidRPr="005068B7" w:rsidTr="006B3622">
        <w:trPr>
          <w:trHeight w:val="982"/>
        </w:trPr>
        <w:tc>
          <w:tcPr>
            <w:tcW w:w="3093" w:type="dxa"/>
          </w:tcPr>
          <w:p w:rsidR="00B647A6" w:rsidRPr="007E6573" w:rsidRDefault="00B647A6" w:rsidP="006B3622">
            <w:pPr>
              <w:ind w:firstLine="0"/>
              <w:jc w:val="left"/>
              <w:rPr>
                <w:sz w:val="28"/>
                <w:szCs w:val="28"/>
              </w:rPr>
            </w:pPr>
            <w:r w:rsidRPr="007E6573">
              <w:rPr>
                <w:sz w:val="28"/>
                <w:szCs w:val="28"/>
              </w:rPr>
              <w:t>Очікуваний результат</w:t>
            </w:r>
          </w:p>
        </w:tc>
        <w:tc>
          <w:tcPr>
            <w:tcW w:w="6319" w:type="dxa"/>
          </w:tcPr>
          <w:p w:rsidR="00B647A6" w:rsidRPr="008D4005" w:rsidRDefault="00B647A6" w:rsidP="006B362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Створилась спільнота з відповідними даними</w:t>
            </w:r>
          </w:p>
        </w:tc>
      </w:tr>
    </w:tbl>
    <w:p w:rsidR="00B647A6" w:rsidRPr="008D4005" w:rsidRDefault="00B647A6" w:rsidP="00722059">
      <w:pPr>
        <w:ind w:firstLine="0"/>
        <w:rPr>
          <w:b/>
          <w:sz w:val="28"/>
          <w:szCs w:val="28"/>
        </w:rPr>
      </w:pPr>
    </w:p>
    <w:sectPr w:rsidR="00B647A6" w:rsidRPr="008D4005" w:rsidSect="007E65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40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110" w:rsidRDefault="00732110">
      <w:r>
        <w:separator/>
      </w:r>
    </w:p>
  </w:endnote>
  <w:endnote w:type="continuationSeparator" w:id="0">
    <w:p w:rsidR="00732110" w:rsidRDefault="0073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F9708A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708A" w:rsidRDefault="00F9708A">
    <w:pPr>
      <w:ind w:right="360"/>
    </w:pPr>
  </w:p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Pr="00EB7BE6" w:rsidRDefault="00F9708A" w:rsidP="00FB455D">
    <w:pPr>
      <w:pStyle w:val="Footer"/>
      <w:framePr w:w="1541" w:h="671" w:hRule="exact" w:wrap="around" w:vAnchor="text" w:hAnchor="page" w:x="10215" w:y="30"/>
      <w:rPr>
        <w:rStyle w:val="PageNumber"/>
        <w:lang w:val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339E">
      <w:rPr>
        <w:rStyle w:val="PageNumber"/>
        <w:noProof/>
      </w:rPr>
      <w:t>12</w:t>
    </w:r>
    <w:r>
      <w:rPr>
        <w:rStyle w:val="PageNumber"/>
      </w:rPr>
      <w:fldChar w:fldCharType="end"/>
    </w:r>
  </w:p>
  <w:p w:rsidR="00F9708A" w:rsidRPr="00EB7BE6" w:rsidRDefault="00F9708A" w:rsidP="00FB455D">
    <w:pPr>
      <w:pStyle w:val="Footer"/>
      <w:framePr w:w="1541" w:h="671" w:hRule="exact" w:wrap="around" w:vAnchor="text" w:hAnchor="page" w:x="10215" w:y="30"/>
      <w:rPr>
        <w:rStyle w:val="PageNumber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110" w:rsidRDefault="00732110">
      <w:r>
        <w:separator/>
      </w:r>
    </w:p>
  </w:footnote>
  <w:footnote w:type="continuationSeparator" w:id="0">
    <w:p w:rsidR="00732110" w:rsidRDefault="00732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F9708A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F9708A" w:rsidRDefault="00F9708A">
    <w:pPr>
      <w:ind w:right="360"/>
    </w:pPr>
  </w:p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F9708A">
    <w:pPr>
      <w:framePr w:wrap="auto" w:vAnchor="text" w:hAnchor="page" w:x="5379" w:y="6"/>
    </w:pPr>
  </w:p>
  <w:p w:rsidR="007E6573" w:rsidRDefault="007E6573" w:rsidP="007E6573">
    <w:pPr>
      <w:framePr w:wrap="auto" w:vAnchor="page" w:hAnchor="page" w:x="2294" w:y="1"/>
      <w:ind w:right="360"/>
    </w:pPr>
    <w:r>
      <w:t>ї</w:t>
    </w:r>
  </w:p>
  <w:p w:rsidR="00F9708A" w:rsidRDefault="00FC27B5" w:rsidP="007E6573">
    <w:pPr>
      <w:ind w:right="360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192405</wp:posOffset>
              </wp:positionH>
              <wp:positionV relativeFrom="paragraph">
                <wp:posOffset>13970</wp:posOffset>
              </wp:positionV>
              <wp:extent cx="1882140" cy="147320"/>
              <wp:effectExtent l="1905" t="4445" r="1905" b="635"/>
              <wp:wrapNone/>
              <wp:docPr id="48" name="WordAr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0800000">
                        <a:off x="0" y="0"/>
                        <a:ext cx="1882140" cy="1473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C27B5" w:rsidRDefault="00FC27B5" w:rsidP="00FC27B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КПІ.ІП-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XXXX.XXXXXX.XX.XX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4" o:spid="_x0000_s1026" type="#_x0000_t202" style="position:absolute;left:0;text-align:left;margin-left:15.15pt;margin-top:1.1pt;width:148.2pt;height:11.6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" filled="f" stroked="f">
              <v:stroke joinstyle="round"/>
              <o:lock v:ext="edit" shapetype="t"/>
              <v:textbox style="mso-fit-shape-to-text:t">
                <w:txbxContent>
                  <w:p w:rsidR="00FC27B5" w:rsidRDefault="00FC27B5" w:rsidP="00FC27B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ru-RU"/>
                      </w:rPr>
                      <w:t>КПІ.ІП-</w:t>
                    </w: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XXXX.XXXXXX.XX.XX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-187325</wp:posOffset>
              </wp:positionV>
              <wp:extent cx="6597015" cy="10267315"/>
              <wp:effectExtent l="19050" t="12700" r="13335" b="16510"/>
              <wp:wrapNone/>
              <wp:docPr id="2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26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Pr="00286EEB" w:rsidRDefault="00F9708A" w:rsidP="00DF4116">
                              <w:pPr>
                                <w:pStyle w:val="a3"/>
                                <w:rPr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КПІ.ІП-XX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</w:p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left:0;text-align:left;margin-left:-27pt;margin-top:-14.75pt;width:519.45pt;height:808.45pt;z-index:251656192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">
              <v:group id="Group 2" o:spid="_x0000_s1028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  <v:line id="Line 4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9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rect id="Rectangle 14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F9708A" w:rsidRPr="00286EEB" w:rsidRDefault="00F9708A" w:rsidP="00DF4116">
                        <w:pPr>
                          <w:pStyle w:val="a3"/>
                          <w:rPr>
                            <w:sz w:val="36"/>
                            <w:lang w:val="en-US"/>
                          </w:rPr>
                        </w:pPr>
                        <w:r>
                          <w:rPr>
                            <w:sz w:val="36"/>
                          </w:rPr>
                          <w:t>КПІ.ІП-XX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.XX</w:t>
                        </w:r>
                        <w:r>
                          <w:rPr>
                            <w:sz w:val="36"/>
                            <w:lang w:val="en-US"/>
                          </w:rPr>
                          <w:t>XXXX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</w:p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36"/>
                          </w:rPr>
                        </w:pP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" strokeweight="1.75pt"/>
              <v:line id="Line 23" o:spid="_x0000_s1049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dOb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" strokeweight="1.75pt"/>
            </v:group>
          </w:pict>
        </mc:Fallback>
      </mc:AlternateContent>
    </w:r>
  </w:p>
  <w:p w:rsidR="007E6573" w:rsidRDefault="007E65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4A56B9">
    <w:pPr>
      <w:pStyle w:val="Head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-165545</wp:posOffset>
              </wp:positionH>
              <wp:positionV relativeFrom="paragraph">
                <wp:posOffset>-108016</wp:posOffset>
              </wp:positionV>
              <wp:extent cx="2187731" cy="207563"/>
              <wp:effectExtent l="0" t="0" r="0" b="0"/>
              <wp:wrapNone/>
              <wp:docPr id="1" name="WordArt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187731" cy="207563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C27B5" w:rsidRPr="004A56B9" w:rsidRDefault="00FC27B5" w:rsidP="00FC27B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4A56B9"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КПІ.ІП-</w:t>
                          </w:r>
                          <w:r w:rsidRPr="004A56B9"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XXXX.XXXXXX.XX.XX</w:t>
                          </w:r>
                        </w:p>
                      </w:txbxContent>
                    </wps:txbx>
                    <wps:bodyPr wrap="square" numCol="1" fromWordArt="1" anchor="ctr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97" o:spid="_x0000_s1050" type="#_x0000_t202" style="position:absolute;left:0;text-align:left;margin-left:-13.05pt;margin-top:-8.5pt;width:172.25pt;height:16.3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" filled="f" stroked="f">
              <v:stroke joinstyle="round"/>
              <o:lock v:ext="edit" shapetype="t"/>
              <v:textbox>
                <w:txbxContent>
                  <w:p w:rsidR="00FC27B5" w:rsidRPr="004A56B9" w:rsidRDefault="00FC27B5" w:rsidP="00FC27B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4A56B9"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ru-RU"/>
                      </w:rPr>
                      <w:t>КПІ.ІП-</w:t>
                    </w:r>
                    <w:r w:rsidRPr="004A56B9"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XXXX.XXXXXX.XX.XX</w:t>
                    </w:r>
                  </w:p>
                </w:txbxContent>
              </v:textbox>
            </v:shape>
          </w:pict>
        </mc:Fallback>
      </mc:AlternateContent>
    </w:r>
    <w:r w:rsidR="00FC27B5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-222885</wp:posOffset>
              </wp:positionV>
              <wp:extent cx="6597015" cy="10267315"/>
              <wp:effectExtent l="19050" t="15240" r="13335" b="13970"/>
              <wp:wrapNone/>
              <wp:docPr id="2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3" name="Group 75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Pr="00EB7BE6" w:rsidRDefault="00F9708A" w:rsidP="00EB7BE6">
                              <w:pPr>
                                <w:pStyle w:val="a3"/>
                                <w:ind w:right="129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Pr="00286EEB" w:rsidRDefault="00F9708A" w:rsidP="00C95430">
                              <w:pPr>
                                <w:pStyle w:val="a3"/>
                                <w:rPr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КПІ.ІП-XX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" name="Line 95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96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4" o:spid="_x0000_s1051" style="position:absolute;left:0;text-align:left;margin-left:-27.75pt;margin-top:-17.55pt;width:519.45pt;height:808.45pt;z-index:251658240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">
              <v:group id="Group 75" o:spid="_x0000_s1052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6" o:spid="_x0000_s105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77" o:spid="_x0000_s105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8" o:spid="_x0000_s105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9" o:spid="_x0000_s105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0" o:spid="_x0000_s105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1" o:spid="_x0000_s105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2" o:spid="_x0000_s105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83" o:spid="_x0000_s106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4" o:spid="_x0000_s106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85" o:spid="_x0000_s106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86" o:spid="_x0000_s106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87" o:spid="_x0000_s106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06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6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91" o:spid="_x0000_s106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2" o:spid="_x0000_s106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3" o:spid="_x0000_s107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F9708A" w:rsidRPr="00EB7BE6" w:rsidRDefault="00F9708A" w:rsidP="00EB7BE6">
                        <w:pPr>
                          <w:pStyle w:val="a3"/>
                          <w:ind w:right="129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4" o:spid="_x0000_s107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Pr="00286EEB" w:rsidRDefault="00F9708A" w:rsidP="00C95430">
                        <w:pPr>
                          <w:pStyle w:val="a3"/>
                          <w:rPr>
                            <w:sz w:val="36"/>
                            <w:lang w:val="en-US"/>
                          </w:rPr>
                        </w:pPr>
                        <w:r>
                          <w:rPr>
                            <w:sz w:val="36"/>
                          </w:rPr>
                          <w:t>КПІ.ІП-XX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.XX</w:t>
                        </w:r>
                        <w:r>
                          <w:rPr>
                            <w:sz w:val="36"/>
                            <w:lang w:val="en-US"/>
                          </w:rPr>
                          <w:t>XXXX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</w:p>
                    </w:txbxContent>
                  </v:textbox>
                </v:rect>
              </v:group>
              <v:line id="Line 95" o:spid="_x0000_s1072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" strokeweight="1.75pt"/>
              <v:line id="Line 96" o:spid="_x0000_s1073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" strokeweight="1.7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9E908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118252C"/>
    <w:multiLevelType w:val="multilevel"/>
    <w:tmpl w:val="4CC6BF1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F77173"/>
    <w:multiLevelType w:val="hybridMultilevel"/>
    <w:tmpl w:val="4132A522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A32A4"/>
    <w:multiLevelType w:val="multilevel"/>
    <w:tmpl w:val="0596CB6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7875DE"/>
    <w:multiLevelType w:val="hybridMultilevel"/>
    <w:tmpl w:val="4A1C6252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37481"/>
    <w:multiLevelType w:val="hybridMultilevel"/>
    <w:tmpl w:val="8070BB6C"/>
    <w:lvl w:ilvl="0" w:tplc="73B21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823A5"/>
    <w:multiLevelType w:val="hybridMultilevel"/>
    <w:tmpl w:val="98BAB164"/>
    <w:lvl w:ilvl="0" w:tplc="7E562C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9394A"/>
    <w:multiLevelType w:val="hybridMultilevel"/>
    <w:tmpl w:val="0630D7BC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32D79"/>
    <w:multiLevelType w:val="multilevel"/>
    <w:tmpl w:val="2E864F72"/>
    <w:lvl w:ilvl="0">
      <w:start w:val="1"/>
      <w:numFmt w:val="decimal"/>
      <w:pStyle w:val="Heading1"/>
      <w:lvlText w:val="%1"/>
      <w:lvlJc w:val="left"/>
      <w:pPr>
        <w:tabs>
          <w:tab w:val="num" w:pos="3693"/>
        </w:tabs>
        <w:ind w:left="3693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116"/>
        </w:tabs>
        <w:ind w:left="4697" w:hanging="3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981"/>
        </w:tabs>
        <w:ind w:left="3981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341"/>
        </w:tabs>
        <w:ind w:left="3261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269"/>
        </w:tabs>
        <w:ind w:left="426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413"/>
        </w:tabs>
        <w:ind w:left="441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557"/>
        </w:tabs>
        <w:ind w:left="455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701"/>
        </w:tabs>
        <w:ind w:left="470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845"/>
        </w:tabs>
        <w:ind w:left="4845" w:hanging="1584"/>
      </w:pPr>
      <w:rPr>
        <w:rFonts w:hint="default"/>
      </w:rPr>
    </w:lvl>
  </w:abstractNum>
  <w:abstractNum w:abstractNumId="9" w15:restartNumberingAfterBreak="0">
    <w:nsid w:val="120A3321"/>
    <w:multiLevelType w:val="hybridMultilevel"/>
    <w:tmpl w:val="8FB82950"/>
    <w:lvl w:ilvl="0" w:tplc="C058871A">
      <w:numFmt w:val="bullet"/>
      <w:lvlText w:val="-"/>
      <w:lvlJc w:val="left"/>
      <w:pPr>
        <w:tabs>
          <w:tab w:val="num" w:pos="1080"/>
        </w:tabs>
        <w:ind w:left="567" w:firstLine="153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F2268"/>
    <w:multiLevelType w:val="hybridMultilevel"/>
    <w:tmpl w:val="73FE3FD4"/>
    <w:lvl w:ilvl="0" w:tplc="9A38E9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1BAB2A55"/>
    <w:multiLevelType w:val="multilevel"/>
    <w:tmpl w:val="BD6A0A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302A83"/>
    <w:multiLevelType w:val="multilevel"/>
    <w:tmpl w:val="7CBCC7A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3208AF"/>
    <w:multiLevelType w:val="hybridMultilevel"/>
    <w:tmpl w:val="9A30BD62"/>
    <w:lvl w:ilvl="0" w:tplc="73B212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541DBE"/>
    <w:multiLevelType w:val="hybridMultilevel"/>
    <w:tmpl w:val="516CFCC6"/>
    <w:lvl w:ilvl="0" w:tplc="7E562CE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377BF8"/>
    <w:multiLevelType w:val="hybridMultilevel"/>
    <w:tmpl w:val="35A0C900"/>
    <w:lvl w:ilvl="0" w:tplc="73B212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474B1A"/>
    <w:multiLevelType w:val="hybridMultilevel"/>
    <w:tmpl w:val="D708E754"/>
    <w:lvl w:ilvl="0" w:tplc="7E562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626F2"/>
    <w:multiLevelType w:val="hybridMultilevel"/>
    <w:tmpl w:val="748EDA4E"/>
    <w:lvl w:ilvl="0" w:tplc="73B21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B54E7"/>
    <w:multiLevelType w:val="hybridMultilevel"/>
    <w:tmpl w:val="B0040AE0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9" w15:restartNumberingAfterBreak="0">
    <w:nsid w:val="485519D5"/>
    <w:multiLevelType w:val="hybridMultilevel"/>
    <w:tmpl w:val="5A8E6810"/>
    <w:lvl w:ilvl="0" w:tplc="73B21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D6538"/>
    <w:multiLevelType w:val="hybridMultilevel"/>
    <w:tmpl w:val="772E8DBC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D6143"/>
    <w:multiLevelType w:val="hybridMultilevel"/>
    <w:tmpl w:val="1D50E6C4"/>
    <w:lvl w:ilvl="0" w:tplc="73B21244">
      <w:start w:val="1"/>
      <w:numFmt w:val="bullet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EF71FA3"/>
    <w:multiLevelType w:val="hybridMultilevel"/>
    <w:tmpl w:val="E4567AB8"/>
    <w:lvl w:ilvl="0" w:tplc="4A1C8A5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F17FD"/>
    <w:multiLevelType w:val="hybridMultilevel"/>
    <w:tmpl w:val="1520DB5C"/>
    <w:lvl w:ilvl="0" w:tplc="390E3166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4" w15:restartNumberingAfterBreak="0">
    <w:nsid w:val="545D3672"/>
    <w:multiLevelType w:val="hybridMultilevel"/>
    <w:tmpl w:val="CDF25FC6"/>
    <w:lvl w:ilvl="0" w:tplc="73B21244">
      <w:start w:val="1"/>
      <w:numFmt w:val="bullet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4EA6838"/>
    <w:multiLevelType w:val="hybridMultilevel"/>
    <w:tmpl w:val="EA5EC49E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59B24EF2"/>
    <w:multiLevelType w:val="multilevel"/>
    <w:tmpl w:val="B894B5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AEF5ADC"/>
    <w:multiLevelType w:val="hybridMultilevel"/>
    <w:tmpl w:val="AA20166C"/>
    <w:lvl w:ilvl="0" w:tplc="811EEBB8">
      <w:start w:val="1"/>
      <w:numFmt w:val="bullet"/>
      <w:pStyle w:val="2"/>
      <w:lvlText w:val=""/>
      <w:lvlJc w:val="left"/>
      <w:pPr>
        <w:tabs>
          <w:tab w:val="num" w:pos="1800"/>
        </w:tabs>
        <w:ind w:left="1701" w:hanging="26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F0ED3"/>
    <w:multiLevelType w:val="hybridMultilevel"/>
    <w:tmpl w:val="AB58DA7E"/>
    <w:lvl w:ilvl="0" w:tplc="73B212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4B2E3A"/>
    <w:multiLevelType w:val="hybridMultilevel"/>
    <w:tmpl w:val="2DD6D7A8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0" w15:restartNumberingAfterBreak="0">
    <w:nsid w:val="62982B60"/>
    <w:multiLevelType w:val="hybridMultilevel"/>
    <w:tmpl w:val="66DA24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527684A"/>
    <w:multiLevelType w:val="hybridMultilevel"/>
    <w:tmpl w:val="42EA5574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75988"/>
    <w:multiLevelType w:val="hybridMultilevel"/>
    <w:tmpl w:val="166C9E60"/>
    <w:lvl w:ilvl="0" w:tplc="28A8F9EE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3" w15:restartNumberingAfterBreak="0">
    <w:nsid w:val="6910670F"/>
    <w:multiLevelType w:val="hybridMultilevel"/>
    <w:tmpl w:val="F000BACA"/>
    <w:lvl w:ilvl="0" w:tplc="EF181116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A41C4"/>
    <w:multiLevelType w:val="hybridMultilevel"/>
    <w:tmpl w:val="193EE608"/>
    <w:lvl w:ilvl="0" w:tplc="73B212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680A6F"/>
    <w:multiLevelType w:val="hybridMultilevel"/>
    <w:tmpl w:val="CDEC80C4"/>
    <w:lvl w:ilvl="0" w:tplc="7E562CE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C00F22"/>
    <w:multiLevelType w:val="hybridMultilevel"/>
    <w:tmpl w:val="9F481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A418FE"/>
    <w:multiLevelType w:val="hybridMultilevel"/>
    <w:tmpl w:val="EAA2CB26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8" w15:restartNumberingAfterBreak="0">
    <w:nsid w:val="74257E51"/>
    <w:multiLevelType w:val="hybridMultilevel"/>
    <w:tmpl w:val="8D080A80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9" w15:restartNumberingAfterBreak="0">
    <w:nsid w:val="759771B4"/>
    <w:multiLevelType w:val="hybridMultilevel"/>
    <w:tmpl w:val="C95A2D96"/>
    <w:lvl w:ilvl="0" w:tplc="73B21244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62F340E"/>
    <w:multiLevelType w:val="hybridMultilevel"/>
    <w:tmpl w:val="F5A4495C"/>
    <w:lvl w:ilvl="0" w:tplc="C7D81F9A">
      <w:start w:val="1"/>
      <w:numFmt w:val="decimal"/>
      <w:lvlText w:val="%1."/>
      <w:lvlJc w:val="left"/>
      <w:pPr>
        <w:ind w:left="1069" w:hanging="360"/>
      </w:pPr>
      <w:rPr>
        <w:rFonts w:hint="default"/>
        <w:lang w:val="en-US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F93D33"/>
    <w:multiLevelType w:val="multilevel"/>
    <w:tmpl w:val="04D012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8"/>
  </w:num>
  <w:num w:numId="2">
    <w:abstractNumId w:val="41"/>
  </w:num>
  <w:num w:numId="3">
    <w:abstractNumId w:val="41"/>
  </w:num>
  <w:num w:numId="4">
    <w:abstractNumId w:val="41"/>
  </w:num>
  <w:num w:numId="5">
    <w:abstractNumId w:val="26"/>
  </w:num>
  <w:num w:numId="6">
    <w:abstractNumId w:val="41"/>
  </w:num>
  <w:num w:numId="7">
    <w:abstractNumId w:val="8"/>
  </w:num>
  <w:num w:numId="8">
    <w:abstractNumId w:val="27"/>
  </w:num>
  <w:num w:numId="9">
    <w:abstractNumId w:val="27"/>
  </w:num>
  <w:num w:numId="10">
    <w:abstractNumId w:val="0"/>
  </w:num>
  <w:num w:numId="11">
    <w:abstractNumId w:val="9"/>
  </w:num>
  <w:num w:numId="12">
    <w:abstractNumId w:val="7"/>
  </w:num>
  <w:num w:numId="13">
    <w:abstractNumId w:val="20"/>
  </w:num>
  <w:num w:numId="14">
    <w:abstractNumId w:val="3"/>
  </w:num>
  <w:num w:numId="15">
    <w:abstractNumId w:val="11"/>
  </w:num>
  <w:num w:numId="16">
    <w:abstractNumId w:val="6"/>
  </w:num>
  <w:num w:numId="17">
    <w:abstractNumId w:val="1"/>
  </w:num>
  <w:num w:numId="18">
    <w:abstractNumId w:val="14"/>
  </w:num>
  <w:num w:numId="19">
    <w:abstractNumId w:val="35"/>
  </w:num>
  <w:num w:numId="20">
    <w:abstractNumId w:val="16"/>
  </w:num>
  <w:num w:numId="21">
    <w:abstractNumId w:val="36"/>
  </w:num>
  <w:num w:numId="22">
    <w:abstractNumId w:val="34"/>
  </w:num>
  <w:num w:numId="23">
    <w:abstractNumId w:val="12"/>
  </w:num>
  <w:num w:numId="24">
    <w:abstractNumId w:val="21"/>
  </w:num>
  <w:num w:numId="25">
    <w:abstractNumId w:val="19"/>
  </w:num>
  <w:num w:numId="26">
    <w:abstractNumId w:val="24"/>
  </w:num>
  <w:num w:numId="27">
    <w:abstractNumId w:val="18"/>
  </w:num>
  <w:num w:numId="28">
    <w:abstractNumId w:val="28"/>
  </w:num>
  <w:num w:numId="29">
    <w:abstractNumId w:val="29"/>
  </w:num>
  <w:num w:numId="30">
    <w:abstractNumId w:val="13"/>
  </w:num>
  <w:num w:numId="31">
    <w:abstractNumId w:val="5"/>
  </w:num>
  <w:num w:numId="32">
    <w:abstractNumId w:val="38"/>
  </w:num>
  <w:num w:numId="33">
    <w:abstractNumId w:val="39"/>
  </w:num>
  <w:num w:numId="34">
    <w:abstractNumId w:val="15"/>
  </w:num>
  <w:num w:numId="35">
    <w:abstractNumId w:val="17"/>
  </w:num>
  <w:num w:numId="36">
    <w:abstractNumId w:val="25"/>
  </w:num>
  <w:num w:numId="37">
    <w:abstractNumId w:val="40"/>
  </w:num>
  <w:num w:numId="38">
    <w:abstractNumId w:val="37"/>
  </w:num>
  <w:num w:numId="39">
    <w:abstractNumId w:val="10"/>
  </w:num>
  <w:num w:numId="40">
    <w:abstractNumId w:val="23"/>
  </w:num>
  <w:num w:numId="41">
    <w:abstractNumId w:val="33"/>
  </w:num>
  <w:num w:numId="42">
    <w:abstractNumId w:val="22"/>
  </w:num>
  <w:num w:numId="43">
    <w:abstractNumId w:val="32"/>
  </w:num>
  <w:num w:numId="44">
    <w:abstractNumId w:val="30"/>
  </w:num>
  <w:num w:numId="45">
    <w:abstractNumId w:val="31"/>
  </w:num>
  <w:num w:numId="46">
    <w:abstractNumId w:val="2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B5"/>
    <w:rsid w:val="0002262A"/>
    <w:rsid w:val="000407BA"/>
    <w:rsid w:val="00050B44"/>
    <w:rsid w:val="000543AE"/>
    <w:rsid w:val="00054DC5"/>
    <w:rsid w:val="000605A3"/>
    <w:rsid w:val="00074538"/>
    <w:rsid w:val="000753DC"/>
    <w:rsid w:val="00077055"/>
    <w:rsid w:val="00087850"/>
    <w:rsid w:val="000B09BA"/>
    <w:rsid w:val="000C24C0"/>
    <w:rsid w:val="000C4E3E"/>
    <w:rsid w:val="000C7910"/>
    <w:rsid w:val="000E022B"/>
    <w:rsid w:val="000E3F96"/>
    <w:rsid w:val="0010078F"/>
    <w:rsid w:val="00103B71"/>
    <w:rsid w:val="00105A3E"/>
    <w:rsid w:val="00106BD9"/>
    <w:rsid w:val="0012046A"/>
    <w:rsid w:val="00126829"/>
    <w:rsid w:val="00134EA9"/>
    <w:rsid w:val="00140A17"/>
    <w:rsid w:val="00155138"/>
    <w:rsid w:val="00175857"/>
    <w:rsid w:val="001A0B7F"/>
    <w:rsid w:val="001C72F1"/>
    <w:rsid w:val="001D5E20"/>
    <w:rsid w:val="001E25FE"/>
    <w:rsid w:val="001F29A8"/>
    <w:rsid w:val="002142D4"/>
    <w:rsid w:val="002142DC"/>
    <w:rsid w:val="00216A88"/>
    <w:rsid w:val="00243F31"/>
    <w:rsid w:val="00260EB1"/>
    <w:rsid w:val="00273329"/>
    <w:rsid w:val="00285511"/>
    <w:rsid w:val="00286EEB"/>
    <w:rsid w:val="00287842"/>
    <w:rsid w:val="0029565E"/>
    <w:rsid w:val="002A5AE6"/>
    <w:rsid w:val="002A7AC8"/>
    <w:rsid w:val="002B7B64"/>
    <w:rsid w:val="002C4CC5"/>
    <w:rsid w:val="002D0C0E"/>
    <w:rsid w:val="002D6D3A"/>
    <w:rsid w:val="00334EBB"/>
    <w:rsid w:val="00343092"/>
    <w:rsid w:val="00374894"/>
    <w:rsid w:val="00395803"/>
    <w:rsid w:val="00395CE6"/>
    <w:rsid w:val="003A625F"/>
    <w:rsid w:val="003B1CC9"/>
    <w:rsid w:val="003B2648"/>
    <w:rsid w:val="003B6794"/>
    <w:rsid w:val="003C6DC3"/>
    <w:rsid w:val="003F3C51"/>
    <w:rsid w:val="003F3D96"/>
    <w:rsid w:val="003F3DBA"/>
    <w:rsid w:val="003F780C"/>
    <w:rsid w:val="00400C1A"/>
    <w:rsid w:val="004066FB"/>
    <w:rsid w:val="00406C6C"/>
    <w:rsid w:val="00427454"/>
    <w:rsid w:val="00450BE9"/>
    <w:rsid w:val="004613B1"/>
    <w:rsid w:val="00471714"/>
    <w:rsid w:val="00477464"/>
    <w:rsid w:val="0048457D"/>
    <w:rsid w:val="00491C3C"/>
    <w:rsid w:val="004A56B9"/>
    <w:rsid w:val="004B2E60"/>
    <w:rsid w:val="004B6FF6"/>
    <w:rsid w:val="004C2D03"/>
    <w:rsid w:val="004E2A18"/>
    <w:rsid w:val="004F4707"/>
    <w:rsid w:val="004F6B58"/>
    <w:rsid w:val="00504189"/>
    <w:rsid w:val="00504C74"/>
    <w:rsid w:val="00535A71"/>
    <w:rsid w:val="0054337D"/>
    <w:rsid w:val="00581B8A"/>
    <w:rsid w:val="00586807"/>
    <w:rsid w:val="005A21DB"/>
    <w:rsid w:val="005B0A28"/>
    <w:rsid w:val="005B3C9C"/>
    <w:rsid w:val="005B5FB2"/>
    <w:rsid w:val="005D63AA"/>
    <w:rsid w:val="005E2C73"/>
    <w:rsid w:val="005E3199"/>
    <w:rsid w:val="00603BDA"/>
    <w:rsid w:val="006054DE"/>
    <w:rsid w:val="00611595"/>
    <w:rsid w:val="00612953"/>
    <w:rsid w:val="00617B26"/>
    <w:rsid w:val="00621DF6"/>
    <w:rsid w:val="00643586"/>
    <w:rsid w:val="00661AEB"/>
    <w:rsid w:val="006775C1"/>
    <w:rsid w:val="00677C17"/>
    <w:rsid w:val="00686002"/>
    <w:rsid w:val="00690D94"/>
    <w:rsid w:val="0069253E"/>
    <w:rsid w:val="00697C50"/>
    <w:rsid w:val="006A0D69"/>
    <w:rsid w:val="006C1080"/>
    <w:rsid w:val="006C5A63"/>
    <w:rsid w:val="00710DEE"/>
    <w:rsid w:val="00722059"/>
    <w:rsid w:val="0072755A"/>
    <w:rsid w:val="00732110"/>
    <w:rsid w:val="00735FCC"/>
    <w:rsid w:val="00744291"/>
    <w:rsid w:val="00765D7C"/>
    <w:rsid w:val="007733A8"/>
    <w:rsid w:val="0078330B"/>
    <w:rsid w:val="007A5FB1"/>
    <w:rsid w:val="007B77C3"/>
    <w:rsid w:val="007C310D"/>
    <w:rsid w:val="007E133C"/>
    <w:rsid w:val="007E6573"/>
    <w:rsid w:val="00801F09"/>
    <w:rsid w:val="00805F04"/>
    <w:rsid w:val="00821A97"/>
    <w:rsid w:val="00824189"/>
    <w:rsid w:val="00826925"/>
    <w:rsid w:val="00840BE5"/>
    <w:rsid w:val="0085165D"/>
    <w:rsid w:val="00852EB2"/>
    <w:rsid w:val="008618E4"/>
    <w:rsid w:val="00861DC0"/>
    <w:rsid w:val="0086450B"/>
    <w:rsid w:val="00866265"/>
    <w:rsid w:val="0087737D"/>
    <w:rsid w:val="00877D9D"/>
    <w:rsid w:val="008810E4"/>
    <w:rsid w:val="00884C00"/>
    <w:rsid w:val="008A0A7D"/>
    <w:rsid w:val="008B3DA9"/>
    <w:rsid w:val="008C6D60"/>
    <w:rsid w:val="008D4005"/>
    <w:rsid w:val="008D4BB2"/>
    <w:rsid w:val="008D6451"/>
    <w:rsid w:val="008F4C77"/>
    <w:rsid w:val="008F6A58"/>
    <w:rsid w:val="00912A1F"/>
    <w:rsid w:val="009202CC"/>
    <w:rsid w:val="0092586A"/>
    <w:rsid w:val="00933FF2"/>
    <w:rsid w:val="00937B8F"/>
    <w:rsid w:val="00943CEE"/>
    <w:rsid w:val="009845F5"/>
    <w:rsid w:val="009B5B00"/>
    <w:rsid w:val="009B7100"/>
    <w:rsid w:val="009C117A"/>
    <w:rsid w:val="009F316D"/>
    <w:rsid w:val="00A00E11"/>
    <w:rsid w:val="00A04496"/>
    <w:rsid w:val="00A05C1C"/>
    <w:rsid w:val="00A11FCE"/>
    <w:rsid w:val="00A12057"/>
    <w:rsid w:val="00A364DD"/>
    <w:rsid w:val="00A43AD5"/>
    <w:rsid w:val="00A639FE"/>
    <w:rsid w:val="00A674E9"/>
    <w:rsid w:val="00A7677C"/>
    <w:rsid w:val="00A84CE9"/>
    <w:rsid w:val="00A94327"/>
    <w:rsid w:val="00AE35E0"/>
    <w:rsid w:val="00B03EBF"/>
    <w:rsid w:val="00B10595"/>
    <w:rsid w:val="00B15F9E"/>
    <w:rsid w:val="00B22D77"/>
    <w:rsid w:val="00B23B35"/>
    <w:rsid w:val="00B30DEC"/>
    <w:rsid w:val="00B442DF"/>
    <w:rsid w:val="00B53063"/>
    <w:rsid w:val="00B541C1"/>
    <w:rsid w:val="00B647A6"/>
    <w:rsid w:val="00B66DC6"/>
    <w:rsid w:val="00B76E14"/>
    <w:rsid w:val="00B841BE"/>
    <w:rsid w:val="00B86487"/>
    <w:rsid w:val="00B86A7A"/>
    <w:rsid w:val="00BA1539"/>
    <w:rsid w:val="00BB06A1"/>
    <w:rsid w:val="00BB147E"/>
    <w:rsid w:val="00BB2146"/>
    <w:rsid w:val="00BB2F92"/>
    <w:rsid w:val="00BB627B"/>
    <w:rsid w:val="00BB7EF7"/>
    <w:rsid w:val="00BC5DDD"/>
    <w:rsid w:val="00BD3452"/>
    <w:rsid w:val="00BD6978"/>
    <w:rsid w:val="00BD757A"/>
    <w:rsid w:val="00C11AFD"/>
    <w:rsid w:val="00C152BE"/>
    <w:rsid w:val="00C25DE5"/>
    <w:rsid w:val="00C36D6C"/>
    <w:rsid w:val="00C430CB"/>
    <w:rsid w:val="00C50E60"/>
    <w:rsid w:val="00C52C52"/>
    <w:rsid w:val="00C52FE0"/>
    <w:rsid w:val="00C53E5E"/>
    <w:rsid w:val="00C54D88"/>
    <w:rsid w:val="00C62677"/>
    <w:rsid w:val="00C82D34"/>
    <w:rsid w:val="00C939BC"/>
    <w:rsid w:val="00C95430"/>
    <w:rsid w:val="00CA0589"/>
    <w:rsid w:val="00CC1995"/>
    <w:rsid w:val="00CD55E9"/>
    <w:rsid w:val="00CD6B1F"/>
    <w:rsid w:val="00CE2B6F"/>
    <w:rsid w:val="00CE75CD"/>
    <w:rsid w:val="00CF7B6B"/>
    <w:rsid w:val="00D02C9F"/>
    <w:rsid w:val="00D04BD4"/>
    <w:rsid w:val="00D2080A"/>
    <w:rsid w:val="00D271B1"/>
    <w:rsid w:val="00D3112A"/>
    <w:rsid w:val="00D33398"/>
    <w:rsid w:val="00D51B2E"/>
    <w:rsid w:val="00D65027"/>
    <w:rsid w:val="00D763C6"/>
    <w:rsid w:val="00D779A5"/>
    <w:rsid w:val="00D77FEC"/>
    <w:rsid w:val="00DA482F"/>
    <w:rsid w:val="00DA5E80"/>
    <w:rsid w:val="00DC0389"/>
    <w:rsid w:val="00DC19AE"/>
    <w:rsid w:val="00DC2399"/>
    <w:rsid w:val="00DC2B66"/>
    <w:rsid w:val="00DC6F9C"/>
    <w:rsid w:val="00DD019C"/>
    <w:rsid w:val="00DE190D"/>
    <w:rsid w:val="00DE5553"/>
    <w:rsid w:val="00DF0F69"/>
    <w:rsid w:val="00DF4116"/>
    <w:rsid w:val="00DF6F18"/>
    <w:rsid w:val="00E06834"/>
    <w:rsid w:val="00E138BC"/>
    <w:rsid w:val="00E36204"/>
    <w:rsid w:val="00E536CB"/>
    <w:rsid w:val="00E658C1"/>
    <w:rsid w:val="00E74E9E"/>
    <w:rsid w:val="00E84140"/>
    <w:rsid w:val="00E93995"/>
    <w:rsid w:val="00EA11E2"/>
    <w:rsid w:val="00EB7BE6"/>
    <w:rsid w:val="00ED7479"/>
    <w:rsid w:val="00EE2AB3"/>
    <w:rsid w:val="00F25493"/>
    <w:rsid w:val="00F5339E"/>
    <w:rsid w:val="00F87918"/>
    <w:rsid w:val="00F95060"/>
    <w:rsid w:val="00F9708A"/>
    <w:rsid w:val="00FB239B"/>
    <w:rsid w:val="00FB455D"/>
    <w:rsid w:val="00FC1073"/>
    <w:rsid w:val="00FC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ED73BE"/>
  <w15:chartTrackingRefBased/>
  <w15:docId w15:val="{18DB5A85-93A6-4796-ABB4-73AC66A2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qFormat/>
    <w:pPr>
      <w:keepNext/>
      <w:keepLines/>
      <w:numPr>
        <w:ilvl w:val="1"/>
        <w:numId w:val="1"/>
      </w:numPr>
      <w:tabs>
        <w:tab w:val="num" w:pos="1440"/>
      </w:tabs>
      <w:autoSpaceDE w:val="0"/>
      <w:autoSpaceDN w:val="0"/>
      <w:spacing w:before="240" w:after="240"/>
      <w:ind w:left="1021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">
    <w:name w:val="НАЗВАНИЕ РАЗДЕЛА"/>
    <w:basedOn w:val="Normal"/>
    <w:next w:val="Normal"/>
    <w:autoRedefine/>
    <w:pPr>
      <w:keepNext/>
      <w:keepLines/>
      <w:pageBreakBefore/>
      <w:spacing w:before="240" w:after="120"/>
      <w:ind w:firstLine="0"/>
      <w:jc w:val="center"/>
    </w:pPr>
    <w:rPr>
      <w:b/>
      <w:caps/>
      <w:sz w:val="36"/>
      <w:szCs w:val="36"/>
      <w:lang w:val="en-US"/>
    </w:rPr>
  </w:style>
  <w:style w:type="paragraph" w:customStyle="1" w:styleId="a0">
    <w:name w:val="Подпись к рисунку"/>
    <w:basedOn w:val="Normal"/>
    <w:autoRedefine/>
    <w:pPr>
      <w:keepLines/>
      <w:jc w:val="center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rsid w:val="00105A3E"/>
    <w:pPr>
      <w:tabs>
        <w:tab w:val="right" w:leader="dot" w:pos="9627"/>
      </w:tabs>
      <w:spacing w:before="120" w:after="120"/>
      <w:ind w:firstLine="0"/>
      <w:jc w:val="center"/>
    </w:pPr>
    <w:rPr>
      <w:b/>
      <w:bCs/>
      <w:caps/>
      <w:lang w:val="ru-RU"/>
    </w:rPr>
  </w:style>
  <w:style w:type="paragraph" w:customStyle="1" w:styleId="a1">
    <w:name w:val="ВСТУП"/>
    <w:aliases w:val="ПЕРЕЛІК,И ТД"/>
    <w:basedOn w:val="a"/>
    <w:pPr>
      <w:outlineLvl w:val="0"/>
    </w:pPr>
    <w:rPr>
      <w:sz w:val="28"/>
    </w:rPr>
  </w:style>
  <w:style w:type="character" w:styleId="PageNumber">
    <w:name w:val="page number"/>
    <w:basedOn w:val="DefaultParagraphFont"/>
    <w:semiHidden/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paragraph" w:customStyle="1" w:styleId="a2">
    <w:name w:val="Рисунок"/>
    <w:basedOn w:val="Normal"/>
    <w:next w:val="Normal"/>
    <w:autoRedefine/>
    <w:pPr>
      <w:ind w:firstLine="0"/>
      <w:jc w:val="center"/>
    </w:pPr>
    <w:rPr>
      <w:b/>
      <w:bCs/>
      <w:sz w:val="28"/>
      <w:lang w:val="ru-RU"/>
    </w:rPr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BodyTextIndent">
    <w:name w:val="Body Text Indent"/>
    <w:basedOn w:val="Normal"/>
    <w:semiHidden/>
    <w:pPr>
      <w:widowControl w:val="0"/>
      <w:spacing w:line="240" w:lineRule="auto"/>
      <w:ind w:firstLine="708"/>
    </w:pPr>
    <w:rPr>
      <w:rFonts w:ascii="Arial" w:hAnsi="Arial"/>
    </w:rPr>
  </w:style>
  <w:style w:type="paragraph" w:styleId="BodyTextIndent3">
    <w:name w:val="Body Text Indent 3"/>
    <w:basedOn w:val="Normal"/>
    <w:semiHidden/>
    <w:pPr>
      <w:ind w:firstLine="708"/>
    </w:pPr>
    <w:rPr>
      <w:sz w:val="28"/>
      <w:lang w:val="ru-RU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customStyle="1" w:styleId="TOCHeading1">
    <w:name w:val="TOC Heading1"/>
    <w:basedOn w:val="Heading1"/>
    <w:next w:val="Normal"/>
    <w:semiHidden/>
    <w:unhideWhenUsed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kern w:val="0"/>
      <w:szCs w:val="28"/>
      <w:lang w:val="en-US" w:eastAsia="en-US"/>
    </w:rPr>
  </w:style>
  <w:style w:type="character" w:styleId="FollowedHyperlink">
    <w:name w:val="FollowedHyperlink"/>
    <w:semiHidden/>
    <w:unhideWhenUsed/>
    <w:rPr>
      <w:color w:val="800080"/>
      <w:u w:val="single"/>
    </w:rPr>
  </w:style>
  <w:style w:type="paragraph" w:customStyle="1" w:styleId="a4">
    <w:name w:val="Подпись к таблице"/>
    <w:basedOn w:val="Caption"/>
    <w:rPr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2">
    <w:name w:val="Список маркированный 2"/>
    <w:basedOn w:val="Normal"/>
    <w:pPr>
      <w:numPr>
        <w:numId w:val="9"/>
      </w:numPr>
    </w:pPr>
    <w:rPr>
      <w:lang w:val="ru-RU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customStyle="1" w:styleId="CONFIDENTIAL2">
    <w:name w:val="CONFIDENTIAL 2"/>
    <w:rsid w:val="009845F5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ru-RU" w:eastAsia="ru-RU"/>
    </w:rPr>
  </w:style>
  <w:style w:type="paragraph" w:customStyle="1" w:styleId="MediumGrid21">
    <w:name w:val="Medium Grid 21"/>
    <w:link w:val="MediumGrid2Char"/>
    <w:uiPriority w:val="1"/>
    <w:qFormat/>
    <w:rsid w:val="009845F5"/>
    <w:rPr>
      <w:rFonts w:ascii="Calibri" w:hAnsi="Calibri"/>
      <w:sz w:val="22"/>
      <w:szCs w:val="22"/>
      <w:lang w:val="ru-RU" w:eastAsia="ru-RU"/>
    </w:rPr>
  </w:style>
  <w:style w:type="character" w:customStyle="1" w:styleId="MediumGrid2Char">
    <w:name w:val="Medium Grid 2 Char"/>
    <w:link w:val="MediumGrid21"/>
    <w:uiPriority w:val="1"/>
    <w:rsid w:val="009845F5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A00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4C7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uk-UA"/>
    </w:rPr>
  </w:style>
  <w:style w:type="character" w:styleId="HTMLCode">
    <w:name w:val="HTML Code"/>
    <w:uiPriority w:val="99"/>
    <w:semiHidden/>
    <w:unhideWhenUsed/>
    <w:rsid w:val="001007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link w:val="HTMLPreformatted"/>
    <w:uiPriority w:val="99"/>
    <w:semiHidden/>
    <w:rsid w:val="0010078F"/>
    <w:rPr>
      <w:rFonts w:ascii="Courier New" w:eastAsia="Times New Roman" w:hAnsi="Courier New" w:cs="Courier New"/>
    </w:rPr>
  </w:style>
  <w:style w:type="paragraph" w:customStyle="1" w:styleId="a5">
    <w:name w:val="Основной текст диплома"/>
    <w:basedOn w:val="Normal"/>
    <w:qFormat/>
    <w:rsid w:val="00E138BC"/>
    <w:rPr>
      <w:rFonts w:eastAsia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455D"/>
    <w:pPr>
      <w:pageBreakBefore w:val="0"/>
      <w:numPr>
        <w:numId w:val="0"/>
      </w:numPr>
      <w:autoSpaceDE/>
      <w:autoSpaceDN/>
      <w:spacing w:after="0" w:line="259" w:lineRule="auto"/>
      <w:jc w:val="left"/>
      <w:outlineLvl w:val="9"/>
    </w:pPr>
    <w:rPr>
      <w:rFonts w:ascii="Calibri Light" w:eastAsia="Times New Roman" w:hAnsi="Calibri Light" w:cs="Times New Roman"/>
      <w:b w:val="0"/>
      <w:bCs w:val="0"/>
      <w:caps w:val="0"/>
      <w:color w:val="2E74B5"/>
      <w:kern w:val="0"/>
      <w:sz w:val="32"/>
      <w:lang w:eastAsia="uk-UA"/>
    </w:rPr>
  </w:style>
  <w:style w:type="paragraph" w:styleId="ListParagraph">
    <w:name w:val="List Paragraph"/>
    <w:basedOn w:val="Normal"/>
    <w:uiPriority w:val="72"/>
    <w:qFormat/>
    <w:rsid w:val="00DC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p\DiscussionService\Documentation\testyvanny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8271B-D80C-40A4-8D8E-0407303E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testyvannya.dot</Template>
  <TotalTime>969</TotalTime>
  <Pages>1</Pages>
  <Words>1381</Words>
  <Characters>7875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9238</CharactersWithSpaces>
  <SharedDoc>false</SharedDoc>
  <HLinks>
    <vt:vector size="96" baseType="variant"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_Toc10319052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_Toc10319051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_Toc10319050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_Toc10319049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_Toc10319048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_Toc10319047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_Toc10319046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_Toc10319045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_Toc10319044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_Toc10319043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_Toc10319042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_Toc10319041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_Toc10319040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_Toc10319039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_Toc10319038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_Toc10319037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Yuriy Vashchenko</dc:creator>
  <cp:keywords/>
  <dc:description/>
  <cp:lastModifiedBy>Yuriy Vashchenko</cp:lastModifiedBy>
  <cp:revision>28</cp:revision>
  <cp:lastPrinted>2006-07-19T08:10:00Z</cp:lastPrinted>
  <dcterms:created xsi:type="dcterms:W3CDTF">2019-06-02T13:35:00Z</dcterms:created>
  <dcterms:modified xsi:type="dcterms:W3CDTF">2019-06-05T19:50:00Z</dcterms:modified>
</cp:coreProperties>
</file>